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D08C94" w14:textId="77777777" w:rsidR="00C36CD0" w:rsidRDefault="00C36CD0" w:rsidP="00C36CD0">
      <w:pPr>
        <w:rPr>
          <w:rFonts w:ascii="黑体" w:eastAsia="黑体" w:hAnsi="黑体" w:cs="黑体"/>
          <w:b/>
          <w:bCs/>
          <w:sz w:val="72"/>
          <w:szCs w:val="72"/>
        </w:rPr>
      </w:pPr>
    </w:p>
    <w:p w14:paraId="6CADD6CA" w14:textId="77777777" w:rsidR="00C36CD0" w:rsidRDefault="00C36CD0" w:rsidP="00C36CD0">
      <w:pPr>
        <w:jc w:val="center"/>
        <w:rPr>
          <w:rFonts w:ascii="微软雅黑" w:eastAsia="微软雅黑" w:hAnsi="微软雅黑" w:cs="微软雅黑"/>
          <w:b/>
          <w:bCs/>
          <w:sz w:val="48"/>
          <w:szCs w:val="48"/>
        </w:rPr>
      </w:pPr>
    </w:p>
    <w:p w14:paraId="6415F918" w14:textId="77777777" w:rsidR="00C36CD0" w:rsidRDefault="00C36CD0" w:rsidP="00C36CD0">
      <w:pPr>
        <w:jc w:val="center"/>
        <w:rPr>
          <w:rFonts w:ascii="微软雅黑" w:eastAsia="微软雅黑" w:hAnsi="微软雅黑" w:cs="微软雅黑"/>
          <w:b/>
          <w:bCs/>
          <w:sz w:val="48"/>
          <w:szCs w:val="48"/>
        </w:rPr>
      </w:pPr>
    </w:p>
    <w:p w14:paraId="3A01F558" w14:textId="77777777" w:rsidR="00C36CD0" w:rsidRDefault="00C36CD0" w:rsidP="00C36CD0">
      <w:pPr>
        <w:jc w:val="center"/>
        <w:rPr>
          <w:rFonts w:ascii="微软雅黑" w:eastAsia="微软雅黑" w:hAnsi="微软雅黑" w:cs="微软雅黑"/>
          <w:b/>
          <w:bCs/>
          <w:sz w:val="48"/>
          <w:szCs w:val="48"/>
        </w:rPr>
      </w:pPr>
    </w:p>
    <w:p w14:paraId="782E12D2" w14:textId="77777777" w:rsidR="00C36CD0" w:rsidRDefault="00C36CD0" w:rsidP="00C36CD0">
      <w:pPr>
        <w:jc w:val="center"/>
        <w:rPr>
          <w:rFonts w:ascii="微软雅黑" w:eastAsia="微软雅黑" w:hAnsi="微软雅黑" w:cs="微软雅黑"/>
          <w:b/>
          <w:bCs/>
          <w:sz w:val="48"/>
          <w:szCs w:val="48"/>
        </w:rPr>
      </w:pPr>
    </w:p>
    <w:p w14:paraId="1A950B09" w14:textId="77777777" w:rsidR="00C36CD0" w:rsidRDefault="00C36CD0" w:rsidP="00C36CD0">
      <w:pPr>
        <w:jc w:val="center"/>
        <w:rPr>
          <w:rFonts w:ascii="微软雅黑" w:eastAsia="微软雅黑" w:hAnsi="微软雅黑" w:cs="微软雅黑"/>
          <w:b/>
          <w:bCs/>
          <w:sz w:val="48"/>
          <w:szCs w:val="48"/>
        </w:rPr>
      </w:pPr>
      <w:r>
        <w:rPr>
          <w:rFonts w:ascii="微软雅黑" w:eastAsia="微软雅黑" w:hAnsi="微软雅黑" w:cs="微软雅黑" w:hint="eastAsia"/>
          <w:b/>
          <w:bCs/>
          <w:sz w:val="48"/>
          <w:szCs w:val="48"/>
        </w:rPr>
        <w:t>相约APP策划方案</w:t>
      </w:r>
      <w:r>
        <w:rPr>
          <w:rFonts w:ascii="微软雅黑" w:eastAsia="微软雅黑" w:hAnsi="微软雅黑" w:cs="微软雅黑"/>
          <w:b/>
          <w:bCs/>
          <w:sz w:val="48"/>
          <w:szCs w:val="48"/>
        </w:rPr>
        <w:t>（需求文档）</w:t>
      </w:r>
    </w:p>
    <w:p w14:paraId="62D51EC6" w14:textId="77777777" w:rsidR="00C36CD0" w:rsidRDefault="00C36CD0" w:rsidP="00C36CD0">
      <w:pPr>
        <w:jc w:val="center"/>
        <w:rPr>
          <w:rFonts w:ascii="Calibri" w:eastAsia="Times New Roman" w:cs="Calibri"/>
          <w:b/>
          <w:bCs/>
          <w:sz w:val="32"/>
          <w:szCs w:val="32"/>
        </w:rPr>
      </w:pPr>
    </w:p>
    <w:p w14:paraId="250A8F36" w14:textId="77777777" w:rsidR="00C36CD0" w:rsidRDefault="00C36CD0" w:rsidP="00C36CD0">
      <w:pPr>
        <w:jc w:val="right"/>
        <w:rPr>
          <w:rFonts w:ascii="Calibri" w:eastAsia="Times New Roman" w:cs="Calibri"/>
          <w:b/>
          <w:bCs/>
          <w:sz w:val="32"/>
          <w:szCs w:val="32"/>
        </w:rPr>
      </w:pPr>
    </w:p>
    <w:p w14:paraId="2124D912" w14:textId="77777777" w:rsidR="00C36CD0" w:rsidRDefault="00C36CD0" w:rsidP="00C36CD0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1DA841D6" w14:textId="77777777" w:rsidR="00C36CD0" w:rsidRDefault="00C36CD0" w:rsidP="00C36CD0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AF26E5B" w14:textId="77777777" w:rsidR="00C36CD0" w:rsidRDefault="00C36CD0" w:rsidP="00C36CD0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山西优逸客科技有限公司</w:t>
      </w:r>
    </w:p>
    <w:p w14:paraId="21807B11" w14:textId="77777777" w:rsidR="00C36CD0" w:rsidRDefault="00C36CD0" w:rsidP="00C36CD0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8FE0521" w14:textId="77777777" w:rsidR="00C36CD0" w:rsidRDefault="00C36CD0" w:rsidP="00C36CD0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2417A78B" w14:textId="77777777" w:rsidR="00C36CD0" w:rsidRDefault="00C36CD0" w:rsidP="00C36CD0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A835032" w14:textId="77777777" w:rsidR="00C36CD0" w:rsidRDefault="00C36CD0" w:rsidP="00C36CD0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AA859B1" w14:textId="77777777" w:rsidR="00C36CD0" w:rsidRDefault="00C36CD0" w:rsidP="00C36CD0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785B8BD" w14:textId="77777777" w:rsidR="00C36CD0" w:rsidRDefault="00C36CD0" w:rsidP="00C36CD0">
      <w:pPr>
        <w:rPr>
          <w:rFonts w:ascii="Calibri" w:hAnsi="Calibri" w:cs="Calibri"/>
          <w:b/>
          <w:bCs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1"/>
        <w:gridCol w:w="3061"/>
        <w:gridCol w:w="2860"/>
      </w:tblGrid>
      <w:tr w:rsidR="00C36CD0" w14:paraId="23BE91AC" w14:textId="77777777" w:rsidTr="005D1661">
        <w:trPr>
          <w:trHeight w:val="345"/>
          <w:jc w:val="center"/>
        </w:trPr>
        <w:tc>
          <w:tcPr>
            <w:tcW w:w="2551" w:type="dxa"/>
            <w:vMerge w:val="restart"/>
          </w:tcPr>
          <w:p w14:paraId="300CF18B" w14:textId="77777777" w:rsidR="00C36CD0" w:rsidRDefault="00C36CD0" w:rsidP="005D166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文件状态</w:t>
            </w:r>
          </w:p>
          <w:p w14:paraId="7B9B34E3" w14:textId="77777777" w:rsidR="00C36CD0" w:rsidRDefault="00C36CD0" w:rsidP="005D166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 xml:space="preserve">√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]草稿</w:t>
            </w:r>
          </w:p>
          <w:p w14:paraId="0C48EF0A" w14:textId="77777777" w:rsidR="00C36CD0" w:rsidRDefault="00C36CD0" w:rsidP="005D166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   ]修改</w:t>
            </w:r>
          </w:p>
          <w:p w14:paraId="65070ECC" w14:textId="77777777" w:rsidR="00C36CD0" w:rsidRDefault="00C36CD0" w:rsidP="005D166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   ]正式</w:t>
            </w:r>
          </w:p>
        </w:tc>
        <w:tc>
          <w:tcPr>
            <w:tcW w:w="3061" w:type="dxa"/>
          </w:tcPr>
          <w:p w14:paraId="5ACFA2D7" w14:textId="77777777" w:rsidR="00C36CD0" w:rsidRDefault="00C36CD0" w:rsidP="005D166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使用平台：</w:t>
            </w:r>
          </w:p>
        </w:tc>
        <w:tc>
          <w:tcPr>
            <w:tcW w:w="2860" w:type="dxa"/>
          </w:tcPr>
          <w:p w14:paraId="6AA7002C" w14:textId="77777777" w:rsidR="00C36CD0" w:rsidRDefault="00C36CD0" w:rsidP="005D166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Android，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iOS</w:t>
            </w:r>
            <w:proofErr w:type="spellEnd"/>
          </w:p>
        </w:tc>
      </w:tr>
      <w:tr w:rsidR="00C36CD0" w14:paraId="5B80ACC8" w14:textId="77777777" w:rsidTr="005D1661">
        <w:trPr>
          <w:trHeight w:val="158"/>
          <w:jc w:val="center"/>
        </w:trPr>
        <w:tc>
          <w:tcPr>
            <w:tcW w:w="2551" w:type="dxa"/>
            <w:vMerge/>
          </w:tcPr>
          <w:p w14:paraId="60E7265C" w14:textId="77777777" w:rsidR="00C36CD0" w:rsidRDefault="00C36CD0" w:rsidP="005D166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061" w:type="dxa"/>
          </w:tcPr>
          <w:p w14:paraId="1EB77E13" w14:textId="77777777" w:rsidR="00C36CD0" w:rsidRDefault="00C36CD0" w:rsidP="005D166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当前版本：</w:t>
            </w:r>
          </w:p>
        </w:tc>
        <w:tc>
          <w:tcPr>
            <w:tcW w:w="2860" w:type="dxa"/>
          </w:tcPr>
          <w:p w14:paraId="006C72E7" w14:textId="77777777" w:rsidR="00C36CD0" w:rsidRDefault="00C36CD0" w:rsidP="005D166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 1.0</w:t>
            </w:r>
          </w:p>
        </w:tc>
      </w:tr>
      <w:tr w:rsidR="00C36CD0" w14:paraId="12870B59" w14:textId="77777777" w:rsidTr="005D1661">
        <w:trPr>
          <w:trHeight w:val="158"/>
          <w:jc w:val="center"/>
        </w:trPr>
        <w:tc>
          <w:tcPr>
            <w:tcW w:w="2551" w:type="dxa"/>
            <w:vMerge/>
          </w:tcPr>
          <w:p w14:paraId="72715C95" w14:textId="77777777" w:rsidR="00C36CD0" w:rsidRDefault="00C36CD0" w:rsidP="005D166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061" w:type="dxa"/>
          </w:tcPr>
          <w:p w14:paraId="01F9A2F7" w14:textId="77777777" w:rsidR="00C36CD0" w:rsidRDefault="00C36CD0" w:rsidP="005D166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作者：</w:t>
            </w:r>
          </w:p>
        </w:tc>
        <w:tc>
          <w:tcPr>
            <w:tcW w:w="2860" w:type="dxa"/>
          </w:tcPr>
          <w:p w14:paraId="60ED8152" w14:textId="77777777" w:rsidR="00C36CD0" w:rsidRDefault="00C36CD0" w:rsidP="005D166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C36CD0" w14:paraId="36C91528" w14:textId="77777777" w:rsidTr="005D1661">
        <w:trPr>
          <w:trHeight w:val="158"/>
          <w:jc w:val="center"/>
        </w:trPr>
        <w:tc>
          <w:tcPr>
            <w:tcW w:w="2551" w:type="dxa"/>
            <w:vMerge/>
          </w:tcPr>
          <w:p w14:paraId="61CB16AB" w14:textId="77777777" w:rsidR="00C36CD0" w:rsidRDefault="00C36CD0" w:rsidP="005D166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061" w:type="dxa"/>
          </w:tcPr>
          <w:p w14:paraId="473186F2" w14:textId="77777777" w:rsidR="00C36CD0" w:rsidRDefault="00C36CD0" w:rsidP="005D166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编写日期：</w:t>
            </w:r>
          </w:p>
        </w:tc>
        <w:tc>
          <w:tcPr>
            <w:tcW w:w="2860" w:type="dxa"/>
          </w:tcPr>
          <w:p w14:paraId="5212D02C" w14:textId="77777777" w:rsidR="00C36CD0" w:rsidRDefault="00C36CD0" w:rsidP="005D166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2017</w:t>
            </w:r>
          </w:p>
        </w:tc>
      </w:tr>
    </w:tbl>
    <w:p w14:paraId="5B3D6BF5" w14:textId="77777777" w:rsidR="00C36CD0" w:rsidRDefault="00C36CD0" w:rsidP="00C36CD0">
      <w:pPr>
        <w:spacing w:before="100" w:beforeAutospacing="1" w:after="100" w:afterAutospacing="1" w:line="330" w:lineRule="atLeast"/>
        <w:jc w:val="left"/>
        <w:rPr>
          <w:rFonts w:ascii="黑体" w:eastAsia="黑体" w:hAnsi="黑体" w:cs="微软雅黑"/>
          <w:b/>
          <w:bCs/>
          <w:color w:val="000000"/>
          <w:kern w:val="0"/>
          <w:sz w:val="30"/>
          <w:szCs w:val="30"/>
        </w:rPr>
      </w:pPr>
    </w:p>
    <w:p w14:paraId="5E637A55" w14:textId="77777777" w:rsidR="00C36CD0" w:rsidRDefault="00C36CD0" w:rsidP="00C36CD0">
      <w:pPr>
        <w:spacing w:before="100" w:beforeAutospacing="1" w:after="100" w:afterAutospacing="1" w:line="330" w:lineRule="atLeast"/>
        <w:jc w:val="center"/>
      </w:pPr>
    </w:p>
    <w:p w14:paraId="2958F109" w14:textId="77777777" w:rsidR="00C36CD0" w:rsidRDefault="00C36CD0" w:rsidP="00C36CD0">
      <w:pPr>
        <w:pStyle w:val="2"/>
        <w:numPr>
          <w:ilvl w:val="0"/>
          <w:numId w:val="4"/>
        </w:numPr>
        <w:spacing w:line="24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功能需求：</w:t>
      </w:r>
    </w:p>
    <w:p w14:paraId="5423BE29" w14:textId="77777777" w:rsidR="00C36CD0" w:rsidRDefault="00C36CD0" w:rsidP="00C36CD0">
      <w:pPr>
        <w:ind w:left="570"/>
        <w:jc w:val="center"/>
        <w:rPr>
          <w:rFonts w:ascii="微软雅黑" w:eastAsia="微软雅黑" w:hAnsi="微软雅黑"/>
          <w:b/>
          <w:bCs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/>
          <w:b/>
          <w:bCs/>
          <w:color w:val="000000"/>
          <w:kern w:val="0"/>
          <w:sz w:val="24"/>
          <w:szCs w:val="24"/>
        </w:rPr>
        <w:t>表1.1</w:t>
      </w:r>
      <w:r>
        <w:rPr>
          <w:rFonts w:ascii="微软雅黑" w:eastAsia="微软雅黑" w:hAnsi="微软雅黑" w:hint="eastAsia"/>
          <w:b/>
          <w:bCs/>
          <w:color w:val="000000"/>
          <w:kern w:val="0"/>
          <w:sz w:val="24"/>
          <w:szCs w:val="24"/>
        </w:rPr>
        <w:t xml:space="preserve"> 用户</w:t>
      </w:r>
      <w:r>
        <w:rPr>
          <w:rFonts w:ascii="微软雅黑" w:eastAsia="微软雅黑" w:hAnsi="微软雅黑"/>
          <w:b/>
          <w:bCs/>
          <w:color w:val="000000"/>
          <w:kern w:val="0"/>
          <w:sz w:val="24"/>
          <w:szCs w:val="24"/>
        </w:rPr>
        <w:t>端</w:t>
      </w:r>
      <w:r>
        <w:rPr>
          <w:rFonts w:ascii="微软雅黑" w:eastAsia="微软雅黑" w:hAnsi="微软雅黑" w:hint="eastAsia"/>
          <w:b/>
          <w:bCs/>
          <w:color w:val="000000"/>
          <w:kern w:val="0"/>
          <w:sz w:val="24"/>
          <w:szCs w:val="24"/>
        </w:rPr>
        <w:t>APP</w:t>
      </w:r>
      <w:r>
        <w:rPr>
          <w:rFonts w:ascii="微软雅黑" w:eastAsia="微软雅黑" w:hAnsi="微软雅黑"/>
          <w:b/>
          <w:bCs/>
          <w:color w:val="000000"/>
          <w:kern w:val="0"/>
          <w:sz w:val="24"/>
          <w:szCs w:val="24"/>
        </w:rPr>
        <w:t>功能列表</w:t>
      </w:r>
    </w:p>
    <w:tbl>
      <w:tblPr>
        <w:tblStyle w:val="ac"/>
        <w:tblW w:w="8926" w:type="dxa"/>
        <w:tblLayout w:type="fixed"/>
        <w:tblLook w:val="0000" w:firstRow="0" w:lastRow="0" w:firstColumn="0" w:lastColumn="0" w:noHBand="0" w:noVBand="0"/>
      </w:tblPr>
      <w:tblGrid>
        <w:gridCol w:w="1271"/>
        <w:gridCol w:w="1276"/>
        <w:gridCol w:w="6379"/>
      </w:tblGrid>
      <w:tr w:rsidR="00C36CD0" w14:paraId="38FC69E9" w14:textId="77777777" w:rsidTr="005D1661">
        <w:trPr>
          <w:trHeight w:val="615"/>
        </w:trPr>
        <w:tc>
          <w:tcPr>
            <w:tcW w:w="1271" w:type="dxa"/>
          </w:tcPr>
          <w:p w14:paraId="7A430734" w14:textId="77777777" w:rsidR="00C36CD0" w:rsidRDefault="00C36CD0" w:rsidP="005D1661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kern w:val="0"/>
                <w:sz w:val="22"/>
              </w:rPr>
            </w:pPr>
            <w:bookmarkStart w:id="0" w:name="OLE_LINK1" w:colFirst="0" w:colLast="2"/>
            <w:bookmarkStart w:id="1" w:name="_Toc288602022"/>
            <w:bookmarkStart w:id="2" w:name="_Toc416255967"/>
            <w:bookmarkStart w:id="3" w:name="_Toc419363689"/>
            <w:bookmarkStart w:id="4" w:name="_Toc17866"/>
            <w:bookmarkStart w:id="5" w:name="_Toc444704923"/>
            <w:bookmarkStart w:id="6" w:name="_Toc372621746"/>
            <w:bookmarkStart w:id="7" w:name="_Toc372621945"/>
            <w:r>
              <w:rPr>
                <w:rFonts w:ascii="微软雅黑" w:eastAsia="微软雅黑" w:hAnsi="微软雅黑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276" w:type="dxa"/>
          </w:tcPr>
          <w:p w14:paraId="78784DB3" w14:textId="77777777" w:rsidR="00C36CD0" w:rsidRDefault="00C36CD0" w:rsidP="005D1661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kern w:val="0"/>
                <w:sz w:val="22"/>
              </w:rPr>
              <w:t>功能</w:t>
            </w:r>
          </w:p>
        </w:tc>
        <w:tc>
          <w:tcPr>
            <w:tcW w:w="6379" w:type="dxa"/>
          </w:tcPr>
          <w:p w14:paraId="3A49B6F3" w14:textId="77777777" w:rsidR="00C36CD0" w:rsidRDefault="00C36CD0" w:rsidP="005D1661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kern w:val="0"/>
                <w:sz w:val="22"/>
              </w:rPr>
              <w:t>描述</w:t>
            </w:r>
          </w:p>
        </w:tc>
      </w:tr>
      <w:tr w:rsidR="00C36CD0" w14:paraId="05F1F992" w14:textId="77777777" w:rsidTr="005D1661">
        <w:trPr>
          <w:trHeight w:val="1545"/>
        </w:trPr>
        <w:tc>
          <w:tcPr>
            <w:tcW w:w="1271" w:type="dxa"/>
            <w:vMerge w:val="restart"/>
          </w:tcPr>
          <w:p w14:paraId="4677DD1F" w14:textId="77777777" w:rsidR="00C36CD0" w:rsidRDefault="00C36CD0" w:rsidP="005D1661">
            <w:pPr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</w:rPr>
              <w:t>基础功能</w:t>
            </w:r>
          </w:p>
        </w:tc>
        <w:tc>
          <w:tcPr>
            <w:tcW w:w="1276" w:type="dxa"/>
          </w:tcPr>
          <w:p w14:paraId="7F6AC10E" w14:textId="77777777" w:rsidR="00C36CD0" w:rsidRDefault="00C36CD0" w:rsidP="005D1661">
            <w:pPr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  <w:t xml:space="preserve">原型设计    </w:t>
            </w:r>
          </w:p>
        </w:tc>
        <w:tc>
          <w:tcPr>
            <w:tcW w:w="6379" w:type="dxa"/>
          </w:tcPr>
          <w:p w14:paraId="3D7D2B46" w14:textId="77777777" w:rsidR="00C36CD0" w:rsidRDefault="00C36CD0" w:rsidP="005D1661">
            <w:pPr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  <w:t>Axure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  <w:t xml:space="preserve"> 专业原型软件制作原型，原型可供客户在自己个人电脑上点击查看程序最基础模块 。</w:t>
            </w:r>
          </w:p>
        </w:tc>
      </w:tr>
      <w:tr w:rsidR="00C36CD0" w14:paraId="5BB92444" w14:textId="77777777" w:rsidTr="005D1661">
        <w:trPr>
          <w:trHeight w:val="1962"/>
        </w:trPr>
        <w:tc>
          <w:tcPr>
            <w:tcW w:w="1271" w:type="dxa"/>
            <w:vMerge/>
          </w:tcPr>
          <w:p w14:paraId="2F00010D" w14:textId="77777777" w:rsidR="00C36CD0" w:rsidRDefault="00C36CD0" w:rsidP="005D1661">
            <w:pPr>
              <w:jc w:val="left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1276" w:type="dxa"/>
          </w:tcPr>
          <w:p w14:paraId="2E350D3D" w14:textId="77777777" w:rsidR="00C36CD0" w:rsidRDefault="00C36CD0" w:rsidP="005D1661">
            <w:pPr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  <w:t xml:space="preserve">UI设计  </w:t>
            </w:r>
          </w:p>
        </w:tc>
        <w:tc>
          <w:tcPr>
            <w:tcW w:w="6379" w:type="dxa"/>
          </w:tcPr>
          <w:p w14:paraId="4449BBDF" w14:textId="77777777" w:rsidR="00C36CD0" w:rsidRDefault="00C36CD0" w:rsidP="005D1661">
            <w:pPr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  <w:t>1.加载动画设计与开发；</w:t>
            </w:r>
            <w:r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  <w:br/>
              <w:t>2.首页设计；</w:t>
            </w:r>
            <w:r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  <w:br/>
              <w:t>3.图片处理；</w:t>
            </w:r>
            <w:r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  <w:br/>
              <w:t xml:space="preserve">4.整体功能UI设计； </w:t>
            </w:r>
            <w:r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  <w:br/>
              <w:t>注：应用图标采用公司LOGO，不单独设计LOGO。</w:t>
            </w:r>
          </w:p>
        </w:tc>
      </w:tr>
      <w:tr w:rsidR="00C36CD0" w14:paraId="7BF55CEC" w14:textId="77777777" w:rsidTr="005D1661">
        <w:trPr>
          <w:trHeight w:val="1035"/>
        </w:trPr>
        <w:tc>
          <w:tcPr>
            <w:tcW w:w="1271" w:type="dxa"/>
            <w:vMerge/>
          </w:tcPr>
          <w:p w14:paraId="68B11EC4" w14:textId="77777777" w:rsidR="00C36CD0" w:rsidRDefault="00C36CD0" w:rsidP="005D1661">
            <w:pPr>
              <w:jc w:val="left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1276" w:type="dxa"/>
          </w:tcPr>
          <w:p w14:paraId="6DF62BC7" w14:textId="77777777" w:rsidR="00C36CD0" w:rsidRPr="000976D8" w:rsidRDefault="00C36CD0" w:rsidP="005D1661">
            <w:pPr>
              <w:jc w:val="center"/>
              <w:rPr>
                <w:rFonts w:ascii="微软雅黑" w:eastAsia="微软雅黑" w:hAnsi="微软雅黑"/>
                <w:color w:val="C00000"/>
                <w:kern w:val="0"/>
                <w:sz w:val="22"/>
              </w:rPr>
            </w:pPr>
            <w:r w:rsidRPr="000976D8">
              <w:rPr>
                <w:rFonts w:ascii="微软雅黑" w:eastAsia="微软雅黑" w:hAnsi="微软雅黑" w:hint="eastAsia"/>
                <w:color w:val="C00000"/>
                <w:kern w:val="0"/>
                <w:sz w:val="22"/>
              </w:rPr>
              <w:t>引导页</w:t>
            </w:r>
          </w:p>
        </w:tc>
        <w:tc>
          <w:tcPr>
            <w:tcW w:w="6379" w:type="dxa"/>
          </w:tcPr>
          <w:p w14:paraId="17FA64AF" w14:textId="77777777" w:rsidR="00C36CD0" w:rsidRDefault="00C36CD0" w:rsidP="005D1661">
            <w:pPr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  <w:t xml:space="preserve">引导页3~5张（首次登录加载），显示内容可为APP的特性、使用方法或最新优惠活动、商品推荐等信息   </w:t>
            </w:r>
          </w:p>
        </w:tc>
      </w:tr>
      <w:tr w:rsidR="00C36CD0" w14:paraId="5F206E5B" w14:textId="77777777" w:rsidTr="005D1661">
        <w:trPr>
          <w:trHeight w:val="750"/>
        </w:trPr>
        <w:tc>
          <w:tcPr>
            <w:tcW w:w="1271" w:type="dxa"/>
            <w:vMerge/>
          </w:tcPr>
          <w:p w14:paraId="0EFAB14A" w14:textId="77777777" w:rsidR="00C36CD0" w:rsidRDefault="00C36CD0" w:rsidP="005D1661">
            <w:pPr>
              <w:jc w:val="left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1276" w:type="dxa"/>
          </w:tcPr>
          <w:p w14:paraId="4270188F" w14:textId="77777777" w:rsidR="00C36CD0" w:rsidRPr="000976D8" w:rsidRDefault="00C36CD0" w:rsidP="005D1661">
            <w:pPr>
              <w:jc w:val="center"/>
              <w:rPr>
                <w:rFonts w:ascii="微软雅黑" w:eastAsia="微软雅黑" w:hAnsi="微软雅黑"/>
                <w:color w:val="C00000"/>
                <w:kern w:val="0"/>
                <w:sz w:val="22"/>
              </w:rPr>
            </w:pPr>
            <w:r w:rsidRPr="000976D8">
              <w:rPr>
                <w:rFonts w:ascii="微软雅黑" w:eastAsia="微软雅黑" w:hAnsi="微软雅黑" w:hint="eastAsia"/>
                <w:color w:val="C00000"/>
                <w:kern w:val="0"/>
                <w:sz w:val="22"/>
              </w:rPr>
              <w:t>欢迎页</w:t>
            </w:r>
          </w:p>
        </w:tc>
        <w:tc>
          <w:tcPr>
            <w:tcW w:w="6379" w:type="dxa"/>
          </w:tcPr>
          <w:p w14:paraId="616AF406" w14:textId="77777777" w:rsidR="00C36CD0" w:rsidRDefault="00C36CD0" w:rsidP="005D1661">
            <w:pPr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  <w:t xml:space="preserve">启动页1张，显示公司LOGO、宣传语（客户提供）等 </w:t>
            </w:r>
          </w:p>
        </w:tc>
      </w:tr>
      <w:bookmarkEnd w:id="0"/>
      <w:tr w:rsidR="00C36CD0" w14:paraId="4F96CF81" w14:textId="77777777" w:rsidTr="005D1661">
        <w:trPr>
          <w:trHeight w:val="2371"/>
        </w:trPr>
        <w:tc>
          <w:tcPr>
            <w:tcW w:w="1271" w:type="dxa"/>
          </w:tcPr>
          <w:p w14:paraId="7A3693A3" w14:textId="77777777" w:rsidR="00C36CD0" w:rsidRDefault="00C36CD0" w:rsidP="005D1661">
            <w:pPr>
              <w:jc w:val="center"/>
              <w:rPr>
                <w:rFonts w:ascii="微软雅黑" w:eastAsia="微软雅黑" w:hAnsi="微软雅黑" w:hint="eastAsia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</w:rPr>
              <w:t>通用部分</w:t>
            </w:r>
          </w:p>
        </w:tc>
        <w:tc>
          <w:tcPr>
            <w:tcW w:w="1276" w:type="dxa"/>
          </w:tcPr>
          <w:p w14:paraId="1ACADAB7" w14:textId="77777777" w:rsidR="00C36CD0" w:rsidRDefault="00C36CD0" w:rsidP="005D1661">
            <w:pPr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  <w:t>注册</w:t>
            </w:r>
            <w:r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  <w:br/>
              <w:t>登录</w:t>
            </w:r>
            <w:r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  <w:br/>
              <w:t>修改密码</w:t>
            </w:r>
            <w:r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  <w:br/>
            </w:r>
          </w:p>
        </w:tc>
        <w:tc>
          <w:tcPr>
            <w:tcW w:w="6379" w:type="dxa"/>
          </w:tcPr>
          <w:p w14:paraId="733553C0" w14:textId="77777777" w:rsidR="00C36CD0" w:rsidRDefault="00C36CD0" w:rsidP="00C36CD0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  <w:t>登录模式选择：普通用户登录、商家登录、司机登录</w:t>
            </w:r>
          </w:p>
          <w:p w14:paraId="5FDAF292" w14:textId="77777777" w:rsidR="00C36CD0" w:rsidRDefault="00C36CD0" w:rsidP="00C36CD0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  <w:t>三种模式注册：普通用户注册、商家注册、司机注册</w:t>
            </w:r>
          </w:p>
          <w:p w14:paraId="6D98B4C3" w14:textId="77777777" w:rsidR="00C36CD0" w:rsidRDefault="00C36CD0" w:rsidP="00C36CD0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  <w:t>用户密码修改。</w:t>
            </w:r>
          </w:p>
          <w:p w14:paraId="165B81FF" w14:textId="77777777" w:rsidR="00C36CD0" w:rsidRDefault="00C36CD0" w:rsidP="00C36CD0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  <w:t>注册填写手机验证码</w:t>
            </w:r>
          </w:p>
        </w:tc>
      </w:tr>
      <w:tr w:rsidR="00C36CD0" w14:paraId="5507C1B4" w14:textId="77777777" w:rsidTr="005D1661">
        <w:trPr>
          <w:trHeight w:val="90"/>
        </w:trPr>
        <w:tc>
          <w:tcPr>
            <w:tcW w:w="1271" w:type="dxa"/>
          </w:tcPr>
          <w:p w14:paraId="67A366B8" w14:textId="77777777" w:rsidR="00C36CD0" w:rsidRDefault="00C36CD0" w:rsidP="005D1661">
            <w:pPr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1276" w:type="dxa"/>
          </w:tcPr>
          <w:p w14:paraId="02A89F67" w14:textId="77777777" w:rsidR="00C36CD0" w:rsidRDefault="00C36CD0" w:rsidP="005D1661">
            <w:pPr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  <w:t>个人信息</w:t>
            </w:r>
          </w:p>
        </w:tc>
        <w:tc>
          <w:tcPr>
            <w:tcW w:w="6379" w:type="dxa"/>
          </w:tcPr>
          <w:p w14:paraId="19F7DDE1" w14:textId="77777777" w:rsidR="00C36CD0" w:rsidRPr="00BD2FA8" w:rsidRDefault="00C36CD0" w:rsidP="005D1661">
            <w:pPr>
              <w:rPr>
                <w:rFonts w:ascii="微软雅黑" w:eastAsia="微软雅黑" w:hAnsi="微软雅黑" w:hint="eastAsia"/>
                <w:color w:val="000000"/>
                <w:sz w:val="22"/>
              </w:rPr>
            </w:pPr>
            <w:r w:rsidRPr="00BD2FA8">
              <w:rPr>
                <w:rFonts w:ascii="微软雅黑" w:eastAsia="微软雅黑" w:hAnsi="微软雅黑" w:hint="eastAsia"/>
                <w:color w:val="000000"/>
                <w:sz w:val="22"/>
              </w:rPr>
              <w:t>进行个人信息填写和修改</w:t>
            </w:r>
          </w:p>
        </w:tc>
      </w:tr>
      <w:tr w:rsidR="00C36CD0" w14:paraId="7F96F47E" w14:textId="77777777" w:rsidTr="005D1661">
        <w:trPr>
          <w:trHeight w:val="90"/>
        </w:trPr>
        <w:tc>
          <w:tcPr>
            <w:tcW w:w="1271" w:type="dxa"/>
          </w:tcPr>
          <w:p w14:paraId="259EF361" w14:textId="77777777" w:rsidR="00C36CD0" w:rsidRDefault="00C36CD0" w:rsidP="005D1661">
            <w:pPr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</w:rPr>
              <w:lastRenderedPageBreak/>
              <w:t>司机端</w:t>
            </w:r>
          </w:p>
        </w:tc>
        <w:tc>
          <w:tcPr>
            <w:tcW w:w="1276" w:type="dxa"/>
          </w:tcPr>
          <w:p w14:paraId="5DEB93AC" w14:textId="77777777" w:rsidR="00C36CD0" w:rsidRDefault="00C36CD0" w:rsidP="005D1661">
            <w:pPr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  <w:t>车辆信息</w:t>
            </w:r>
          </w:p>
        </w:tc>
        <w:tc>
          <w:tcPr>
            <w:tcW w:w="6379" w:type="dxa"/>
          </w:tcPr>
          <w:p w14:paraId="318D199B" w14:textId="77777777" w:rsidR="00C36CD0" w:rsidRPr="00BD2FA8" w:rsidRDefault="00C36CD0" w:rsidP="00C36CD0">
            <w:pPr>
              <w:pStyle w:val="ad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 w:hint="eastAsia"/>
                <w:color w:val="000000"/>
                <w:sz w:val="22"/>
              </w:rPr>
            </w:pPr>
            <w:r w:rsidRPr="00BD2FA8">
              <w:rPr>
                <w:rFonts w:ascii="微软雅黑" w:eastAsia="微软雅黑" w:hAnsi="微软雅黑" w:hint="eastAsia"/>
                <w:color w:val="000000"/>
                <w:sz w:val="22"/>
              </w:rPr>
              <w:t>进行车辆信息填写</w:t>
            </w:r>
            <w:r>
              <w:rPr>
                <w:rFonts w:ascii="微软雅黑" w:eastAsia="微软雅黑" w:hAnsi="微软雅黑" w:hint="eastAsia"/>
                <w:color w:val="000000"/>
                <w:sz w:val="22"/>
              </w:rPr>
              <w:t xml:space="preserve"> 包括驾驶证照片上传，车辆图片上传</w:t>
            </w:r>
          </w:p>
          <w:p w14:paraId="0D1C2D46" w14:textId="77777777" w:rsidR="00C36CD0" w:rsidRDefault="00C36CD0" w:rsidP="00C36CD0">
            <w:pPr>
              <w:pStyle w:val="ad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 w:hint="eastAsia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进行车辆信息验证</w:t>
            </w:r>
          </w:p>
          <w:p w14:paraId="0D01815E" w14:textId="77777777" w:rsidR="00C36CD0" w:rsidRPr="00BD2FA8" w:rsidRDefault="00C36CD0" w:rsidP="00C36CD0">
            <w:pPr>
              <w:pStyle w:val="ad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 w:hint="eastAsia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发布司机行程，包括行程时间、行程起点，行程终点</w:t>
            </w:r>
          </w:p>
          <w:p w14:paraId="0DCCA9B3" w14:textId="77777777" w:rsidR="00C36CD0" w:rsidRDefault="00C36CD0" w:rsidP="005D1661">
            <w:pPr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</w:rPr>
            </w:pPr>
          </w:p>
        </w:tc>
      </w:tr>
      <w:tr w:rsidR="00C36CD0" w14:paraId="1A3CB4B0" w14:textId="77777777" w:rsidTr="005D1661">
        <w:trPr>
          <w:trHeight w:val="890"/>
        </w:trPr>
        <w:tc>
          <w:tcPr>
            <w:tcW w:w="1271" w:type="dxa"/>
            <w:vMerge w:val="restart"/>
          </w:tcPr>
          <w:p w14:paraId="5D2E7604" w14:textId="77777777" w:rsidR="00C36CD0" w:rsidRPr="00763F86" w:rsidRDefault="00C36CD0" w:rsidP="005D1661">
            <w:pPr>
              <w:rPr>
                <w:rFonts w:ascii="微软雅黑" w:eastAsia="微软雅黑" w:hAnsi="微软雅黑" w:hint="eastAsia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</w:rPr>
              <w:t xml:space="preserve"> 商家端</w:t>
            </w:r>
          </w:p>
        </w:tc>
        <w:tc>
          <w:tcPr>
            <w:tcW w:w="1276" w:type="dxa"/>
          </w:tcPr>
          <w:p w14:paraId="5A725530" w14:textId="77777777" w:rsidR="00C36CD0" w:rsidRDefault="00C36CD0" w:rsidP="005D1661">
            <w:pPr>
              <w:jc w:val="left"/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  <w:t>个人信息</w:t>
            </w:r>
          </w:p>
        </w:tc>
        <w:tc>
          <w:tcPr>
            <w:tcW w:w="6379" w:type="dxa"/>
          </w:tcPr>
          <w:p w14:paraId="6F3AF531" w14:textId="77777777" w:rsidR="00C36CD0" w:rsidRPr="00763F86" w:rsidRDefault="00C36CD0" w:rsidP="00C36CD0">
            <w:pPr>
              <w:pStyle w:val="ad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 w:hint="eastAsia"/>
                <w:color w:val="000000"/>
                <w:sz w:val="22"/>
              </w:rPr>
            </w:pPr>
            <w:r w:rsidRPr="00763F86">
              <w:rPr>
                <w:rFonts w:ascii="微软雅黑" w:eastAsia="微软雅黑" w:hAnsi="微软雅黑" w:hint="eastAsia"/>
                <w:color w:val="000000"/>
                <w:sz w:val="22"/>
              </w:rPr>
              <w:t>个人信息填写</w:t>
            </w:r>
          </w:p>
          <w:p w14:paraId="43DD4213" w14:textId="77777777" w:rsidR="00C36CD0" w:rsidRPr="00763F86" w:rsidRDefault="00C36CD0" w:rsidP="00C36CD0">
            <w:pPr>
              <w:pStyle w:val="ad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 w:hint="eastAsia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个人信息修改</w:t>
            </w:r>
          </w:p>
        </w:tc>
      </w:tr>
      <w:tr w:rsidR="00C36CD0" w14:paraId="01F4AB1C" w14:textId="77777777" w:rsidTr="005D1661">
        <w:trPr>
          <w:trHeight w:val="1224"/>
        </w:trPr>
        <w:tc>
          <w:tcPr>
            <w:tcW w:w="1271" w:type="dxa"/>
            <w:vMerge/>
          </w:tcPr>
          <w:p w14:paraId="25EC78FD" w14:textId="77777777" w:rsidR="00C36CD0" w:rsidRDefault="00C36CD0" w:rsidP="005D1661">
            <w:pPr>
              <w:rPr>
                <w:rFonts w:ascii="微软雅黑" w:eastAsia="微软雅黑" w:hAnsi="微软雅黑" w:hint="eastAsia"/>
                <w:kern w:val="0"/>
                <w:sz w:val="22"/>
              </w:rPr>
            </w:pPr>
          </w:p>
        </w:tc>
        <w:tc>
          <w:tcPr>
            <w:tcW w:w="1276" w:type="dxa"/>
          </w:tcPr>
          <w:p w14:paraId="7BEA4C76" w14:textId="77777777" w:rsidR="00C36CD0" w:rsidRDefault="00C36CD0" w:rsidP="005D1661">
            <w:pPr>
              <w:jc w:val="left"/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  <w:t>店铺信息</w:t>
            </w:r>
          </w:p>
        </w:tc>
        <w:tc>
          <w:tcPr>
            <w:tcW w:w="6379" w:type="dxa"/>
          </w:tcPr>
          <w:p w14:paraId="668440CD" w14:textId="77777777" w:rsidR="00C36CD0" w:rsidRPr="00763F86" w:rsidRDefault="00C36CD0" w:rsidP="00C36CD0">
            <w:pPr>
              <w:pStyle w:val="ad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 w:hint="eastAsia"/>
                <w:color w:val="000000"/>
                <w:sz w:val="22"/>
              </w:rPr>
            </w:pPr>
            <w:r w:rsidRPr="00763F86">
              <w:rPr>
                <w:rFonts w:ascii="微软雅黑" w:eastAsia="微软雅黑" w:hAnsi="微软雅黑" w:hint="eastAsia"/>
                <w:color w:val="000000"/>
                <w:sz w:val="22"/>
              </w:rPr>
              <w:t>店铺信息填写</w:t>
            </w:r>
          </w:p>
          <w:p w14:paraId="7AB6F513" w14:textId="77777777" w:rsidR="00C36CD0" w:rsidRDefault="00C36CD0" w:rsidP="00C36CD0">
            <w:pPr>
              <w:pStyle w:val="ad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 w:hint="eastAsia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店铺信息修改</w:t>
            </w:r>
          </w:p>
          <w:p w14:paraId="57E4DCBA" w14:textId="77777777" w:rsidR="00C36CD0" w:rsidRPr="00763F86" w:rsidRDefault="00C36CD0" w:rsidP="00C36CD0">
            <w:pPr>
              <w:pStyle w:val="ad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 w:hint="eastAsia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店铺信息提交验证</w:t>
            </w:r>
          </w:p>
        </w:tc>
      </w:tr>
      <w:tr w:rsidR="00C36CD0" w14:paraId="3D56B97D" w14:textId="77777777" w:rsidTr="005D1661">
        <w:trPr>
          <w:trHeight w:val="888"/>
        </w:trPr>
        <w:tc>
          <w:tcPr>
            <w:tcW w:w="1271" w:type="dxa"/>
            <w:vMerge/>
          </w:tcPr>
          <w:p w14:paraId="2254F4FD" w14:textId="77777777" w:rsidR="00C36CD0" w:rsidRDefault="00C36CD0" w:rsidP="005D1661">
            <w:pPr>
              <w:rPr>
                <w:rFonts w:ascii="微软雅黑" w:eastAsia="微软雅黑" w:hAnsi="微软雅黑" w:hint="eastAsia"/>
                <w:kern w:val="0"/>
                <w:sz w:val="22"/>
              </w:rPr>
            </w:pPr>
          </w:p>
        </w:tc>
        <w:tc>
          <w:tcPr>
            <w:tcW w:w="1276" w:type="dxa"/>
          </w:tcPr>
          <w:p w14:paraId="30476102" w14:textId="77777777" w:rsidR="00C36CD0" w:rsidRDefault="00C36CD0" w:rsidP="005D1661">
            <w:pPr>
              <w:jc w:val="left"/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  <w:t>菜品信息</w:t>
            </w:r>
          </w:p>
        </w:tc>
        <w:tc>
          <w:tcPr>
            <w:tcW w:w="6379" w:type="dxa"/>
          </w:tcPr>
          <w:p w14:paraId="3D616511" w14:textId="77777777" w:rsidR="00C36CD0" w:rsidRPr="00763F86" w:rsidRDefault="00C36CD0" w:rsidP="00C36CD0">
            <w:pPr>
              <w:pStyle w:val="ad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 w:hint="eastAsia"/>
                <w:color w:val="000000"/>
                <w:sz w:val="22"/>
              </w:rPr>
            </w:pPr>
            <w:r w:rsidRPr="00763F86">
              <w:rPr>
                <w:rFonts w:ascii="微软雅黑" w:eastAsia="微软雅黑" w:hAnsi="微软雅黑" w:hint="eastAsia"/>
                <w:color w:val="000000"/>
                <w:sz w:val="22"/>
              </w:rPr>
              <w:t>菜品信息填写</w:t>
            </w:r>
          </w:p>
          <w:p w14:paraId="5C6F00C2" w14:textId="77777777" w:rsidR="00C36CD0" w:rsidRDefault="00C36CD0" w:rsidP="00C36CD0">
            <w:pPr>
              <w:pStyle w:val="ad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 w:hint="eastAsia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菜品信息发布</w:t>
            </w:r>
          </w:p>
          <w:p w14:paraId="297D0C89" w14:textId="77777777" w:rsidR="00C36CD0" w:rsidRPr="00763F86" w:rsidRDefault="00C36CD0" w:rsidP="00C36CD0">
            <w:pPr>
              <w:pStyle w:val="ad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 w:hint="eastAsia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菜品信息更新</w:t>
            </w:r>
          </w:p>
        </w:tc>
      </w:tr>
      <w:tr w:rsidR="00C36CD0" w:rsidRPr="00763F86" w14:paraId="03F103FD" w14:textId="77777777" w:rsidTr="005D1661">
        <w:tblPrEx>
          <w:tblLook w:val="04A0" w:firstRow="1" w:lastRow="0" w:firstColumn="1" w:lastColumn="0" w:noHBand="0" w:noVBand="1"/>
        </w:tblPrEx>
        <w:trPr>
          <w:trHeight w:val="890"/>
        </w:trPr>
        <w:tc>
          <w:tcPr>
            <w:tcW w:w="1271" w:type="dxa"/>
            <w:vMerge w:val="restart"/>
          </w:tcPr>
          <w:p w14:paraId="4316C275" w14:textId="77777777" w:rsidR="00C36CD0" w:rsidRPr="00763F86" w:rsidRDefault="00C36CD0" w:rsidP="005D1661">
            <w:pPr>
              <w:rPr>
                <w:rFonts w:ascii="微软雅黑" w:eastAsia="微软雅黑" w:hAnsi="微软雅黑" w:hint="eastAsia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</w:rPr>
              <w:t>普通用户端</w:t>
            </w:r>
          </w:p>
        </w:tc>
        <w:tc>
          <w:tcPr>
            <w:tcW w:w="1276" w:type="dxa"/>
          </w:tcPr>
          <w:p w14:paraId="5B2ED85F" w14:textId="77777777" w:rsidR="00C36CD0" w:rsidRDefault="00C36CD0" w:rsidP="005D1661">
            <w:pPr>
              <w:jc w:val="left"/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  <w:t>个人信息管理</w:t>
            </w:r>
          </w:p>
        </w:tc>
        <w:tc>
          <w:tcPr>
            <w:tcW w:w="6379" w:type="dxa"/>
          </w:tcPr>
          <w:p w14:paraId="2F2F947F" w14:textId="77777777" w:rsidR="00C36CD0" w:rsidRDefault="00C36CD0" w:rsidP="00C36CD0">
            <w:pPr>
              <w:pStyle w:val="ad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 w:hint="eastAsia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个人信息填写</w:t>
            </w:r>
          </w:p>
          <w:p w14:paraId="4F6099C3" w14:textId="77777777" w:rsidR="00C36CD0" w:rsidRDefault="00C36CD0" w:rsidP="00C36CD0">
            <w:pPr>
              <w:pStyle w:val="ad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 w:hint="eastAsia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个人信息查看</w:t>
            </w:r>
          </w:p>
          <w:p w14:paraId="47F7AE92" w14:textId="77777777" w:rsidR="00C36CD0" w:rsidRPr="00763F86" w:rsidRDefault="00C36CD0" w:rsidP="00C36CD0">
            <w:pPr>
              <w:pStyle w:val="ad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 w:hint="eastAsia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个人信息修改</w:t>
            </w:r>
          </w:p>
        </w:tc>
      </w:tr>
      <w:tr w:rsidR="00C36CD0" w:rsidRPr="007219F2" w14:paraId="5CA1C59A" w14:textId="77777777" w:rsidTr="005D1661">
        <w:tblPrEx>
          <w:tblLook w:val="04A0" w:firstRow="1" w:lastRow="0" w:firstColumn="1" w:lastColumn="0" w:noHBand="0" w:noVBand="1"/>
        </w:tblPrEx>
        <w:trPr>
          <w:trHeight w:val="1224"/>
        </w:trPr>
        <w:tc>
          <w:tcPr>
            <w:tcW w:w="1271" w:type="dxa"/>
            <w:vMerge/>
          </w:tcPr>
          <w:p w14:paraId="5032B86E" w14:textId="77777777" w:rsidR="00C36CD0" w:rsidRDefault="00C36CD0" w:rsidP="005D1661">
            <w:pPr>
              <w:rPr>
                <w:rFonts w:ascii="微软雅黑" w:eastAsia="微软雅黑" w:hAnsi="微软雅黑" w:hint="eastAsia"/>
                <w:kern w:val="0"/>
                <w:sz w:val="22"/>
              </w:rPr>
            </w:pPr>
          </w:p>
        </w:tc>
        <w:tc>
          <w:tcPr>
            <w:tcW w:w="1276" w:type="dxa"/>
          </w:tcPr>
          <w:p w14:paraId="44DA44A7" w14:textId="77777777" w:rsidR="00C36CD0" w:rsidRDefault="00C36CD0" w:rsidP="005D1661">
            <w:pPr>
              <w:jc w:val="left"/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  <w:t>家乡美模块</w:t>
            </w:r>
          </w:p>
        </w:tc>
        <w:tc>
          <w:tcPr>
            <w:tcW w:w="6379" w:type="dxa"/>
          </w:tcPr>
          <w:p w14:paraId="04889BB4" w14:textId="77777777" w:rsidR="00C36CD0" w:rsidRDefault="00C36CD0" w:rsidP="00C36CD0">
            <w:pPr>
              <w:pStyle w:val="ad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hint="eastAsia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家乡美信息发布</w:t>
            </w:r>
          </w:p>
          <w:p w14:paraId="07CA047D" w14:textId="77777777" w:rsidR="00C36CD0" w:rsidRDefault="00C36CD0" w:rsidP="00C36CD0">
            <w:pPr>
              <w:pStyle w:val="ad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hint="eastAsia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家乡美内容查看</w:t>
            </w:r>
          </w:p>
          <w:p w14:paraId="6C1AD672" w14:textId="77777777" w:rsidR="00C36CD0" w:rsidRPr="007219F2" w:rsidRDefault="00C36CD0" w:rsidP="00C36CD0">
            <w:pPr>
              <w:pStyle w:val="ad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hint="eastAsia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用户点赞评论</w:t>
            </w:r>
          </w:p>
        </w:tc>
      </w:tr>
      <w:tr w:rsidR="00C36CD0" w:rsidRPr="00763F86" w14:paraId="0748E6B9" w14:textId="77777777" w:rsidTr="005D1661">
        <w:tblPrEx>
          <w:tblLook w:val="04A0" w:firstRow="1" w:lastRow="0" w:firstColumn="1" w:lastColumn="0" w:noHBand="0" w:noVBand="1"/>
        </w:tblPrEx>
        <w:trPr>
          <w:trHeight w:val="888"/>
        </w:trPr>
        <w:tc>
          <w:tcPr>
            <w:tcW w:w="1271" w:type="dxa"/>
            <w:vMerge/>
          </w:tcPr>
          <w:p w14:paraId="45269E41" w14:textId="77777777" w:rsidR="00C36CD0" w:rsidRDefault="00C36CD0" w:rsidP="005D1661">
            <w:pPr>
              <w:rPr>
                <w:rFonts w:ascii="微软雅黑" w:eastAsia="微软雅黑" w:hAnsi="微软雅黑" w:hint="eastAsia"/>
                <w:kern w:val="0"/>
                <w:sz w:val="22"/>
              </w:rPr>
            </w:pPr>
          </w:p>
        </w:tc>
        <w:tc>
          <w:tcPr>
            <w:tcW w:w="1276" w:type="dxa"/>
          </w:tcPr>
          <w:p w14:paraId="7592005F" w14:textId="77777777" w:rsidR="00C36CD0" w:rsidRDefault="00C36CD0" w:rsidP="005D1661">
            <w:pPr>
              <w:jc w:val="left"/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  <w:t>美食模块</w:t>
            </w:r>
          </w:p>
        </w:tc>
        <w:tc>
          <w:tcPr>
            <w:tcW w:w="6379" w:type="dxa"/>
          </w:tcPr>
          <w:p w14:paraId="7D2537C4" w14:textId="77777777" w:rsidR="00C36CD0" w:rsidRDefault="00C36CD0" w:rsidP="00C36CD0">
            <w:pPr>
              <w:pStyle w:val="ad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 w:hint="eastAsia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美食信息查看</w:t>
            </w:r>
          </w:p>
          <w:p w14:paraId="17D952C4" w14:textId="77777777" w:rsidR="00C36CD0" w:rsidRPr="00763F86" w:rsidRDefault="00C36CD0" w:rsidP="00C36CD0">
            <w:pPr>
              <w:pStyle w:val="ad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 w:hint="eastAsia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美食信息评论</w:t>
            </w:r>
          </w:p>
        </w:tc>
      </w:tr>
      <w:tr w:rsidR="00C36CD0" w:rsidRPr="00763F86" w14:paraId="082EA6C4" w14:textId="77777777" w:rsidTr="005D1661">
        <w:tblPrEx>
          <w:tblLook w:val="04A0" w:firstRow="1" w:lastRow="0" w:firstColumn="1" w:lastColumn="0" w:noHBand="0" w:noVBand="1"/>
        </w:tblPrEx>
        <w:trPr>
          <w:trHeight w:val="888"/>
        </w:trPr>
        <w:tc>
          <w:tcPr>
            <w:tcW w:w="1271" w:type="dxa"/>
            <w:vMerge/>
          </w:tcPr>
          <w:p w14:paraId="12C7FF8E" w14:textId="77777777" w:rsidR="00C36CD0" w:rsidRDefault="00C36CD0" w:rsidP="005D1661">
            <w:pPr>
              <w:rPr>
                <w:rFonts w:ascii="微软雅黑" w:eastAsia="微软雅黑" w:hAnsi="微软雅黑" w:hint="eastAsia"/>
                <w:kern w:val="0"/>
                <w:sz w:val="22"/>
              </w:rPr>
            </w:pPr>
          </w:p>
        </w:tc>
        <w:tc>
          <w:tcPr>
            <w:tcW w:w="1276" w:type="dxa"/>
          </w:tcPr>
          <w:p w14:paraId="1DA3B4D8" w14:textId="77777777" w:rsidR="00C36CD0" w:rsidRDefault="00C36CD0" w:rsidP="005D1661">
            <w:pPr>
              <w:jc w:val="left"/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  <w:t>广场模块</w:t>
            </w:r>
          </w:p>
        </w:tc>
        <w:tc>
          <w:tcPr>
            <w:tcW w:w="6379" w:type="dxa"/>
          </w:tcPr>
          <w:p w14:paraId="2C5D762C" w14:textId="77777777" w:rsidR="00C36CD0" w:rsidRDefault="00C36CD0" w:rsidP="00C36CD0">
            <w:pPr>
              <w:pStyle w:val="ad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 w:hint="eastAsia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当前活动查看</w:t>
            </w:r>
          </w:p>
          <w:p w14:paraId="188B3633" w14:textId="77777777" w:rsidR="00C36CD0" w:rsidRDefault="00C36CD0" w:rsidP="00C36CD0">
            <w:pPr>
              <w:pStyle w:val="ad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 w:hint="eastAsia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活动信息发布</w:t>
            </w:r>
          </w:p>
          <w:p w14:paraId="2FAB0F8E" w14:textId="77777777" w:rsidR="00C36CD0" w:rsidRDefault="00C36CD0" w:rsidP="00C36CD0">
            <w:pPr>
              <w:pStyle w:val="ad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 w:hint="eastAsia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lastRenderedPageBreak/>
              <w:t>选择参加活动</w:t>
            </w:r>
          </w:p>
          <w:p w14:paraId="508089EF" w14:textId="77777777" w:rsidR="00C36CD0" w:rsidRDefault="00C36CD0" w:rsidP="00C36CD0">
            <w:pPr>
              <w:pStyle w:val="ad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 w:hint="eastAsia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活动评论</w:t>
            </w:r>
          </w:p>
          <w:p w14:paraId="6E387D5F" w14:textId="77777777" w:rsidR="00C36CD0" w:rsidRPr="00763F86" w:rsidRDefault="00C36CD0" w:rsidP="00C36CD0">
            <w:pPr>
              <w:pStyle w:val="ad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 w:hint="eastAsia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活动人数查看</w:t>
            </w:r>
          </w:p>
        </w:tc>
      </w:tr>
      <w:tr w:rsidR="00C36CD0" w:rsidRPr="007219F2" w14:paraId="4995CF70" w14:textId="77777777" w:rsidTr="005D1661">
        <w:tblPrEx>
          <w:tblLook w:val="04A0" w:firstRow="1" w:lastRow="0" w:firstColumn="1" w:lastColumn="0" w:noHBand="0" w:noVBand="1"/>
        </w:tblPrEx>
        <w:trPr>
          <w:trHeight w:val="1224"/>
        </w:trPr>
        <w:tc>
          <w:tcPr>
            <w:tcW w:w="1271" w:type="dxa"/>
            <w:vMerge/>
          </w:tcPr>
          <w:p w14:paraId="00C06D6C" w14:textId="77777777" w:rsidR="00C36CD0" w:rsidRDefault="00C36CD0" w:rsidP="005D1661">
            <w:pPr>
              <w:rPr>
                <w:rFonts w:ascii="微软雅黑" w:eastAsia="微软雅黑" w:hAnsi="微软雅黑" w:hint="eastAsia"/>
                <w:kern w:val="0"/>
                <w:sz w:val="22"/>
              </w:rPr>
            </w:pPr>
          </w:p>
        </w:tc>
        <w:tc>
          <w:tcPr>
            <w:tcW w:w="1276" w:type="dxa"/>
          </w:tcPr>
          <w:p w14:paraId="71326EE5" w14:textId="77777777" w:rsidR="00C36CD0" w:rsidRDefault="00C36CD0" w:rsidP="005D1661">
            <w:pPr>
              <w:jc w:val="left"/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  <w:t>拼车模块</w:t>
            </w:r>
          </w:p>
        </w:tc>
        <w:tc>
          <w:tcPr>
            <w:tcW w:w="6379" w:type="dxa"/>
          </w:tcPr>
          <w:p w14:paraId="36D53CE8" w14:textId="77777777" w:rsidR="00C36CD0" w:rsidRDefault="00C36CD0" w:rsidP="00C36CD0">
            <w:pPr>
              <w:pStyle w:val="ad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 w:hint="eastAsia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查看拼车信息</w:t>
            </w:r>
          </w:p>
          <w:p w14:paraId="2D8E5D16" w14:textId="77777777" w:rsidR="00C36CD0" w:rsidRPr="007219F2" w:rsidRDefault="00C36CD0" w:rsidP="00C36CD0">
            <w:pPr>
              <w:pStyle w:val="ad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 w:hint="eastAsia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评论行程内容</w:t>
            </w:r>
          </w:p>
        </w:tc>
      </w:tr>
    </w:tbl>
    <w:p w14:paraId="1343C93E" w14:textId="77777777" w:rsidR="00C36CD0" w:rsidRDefault="00C36CD0" w:rsidP="00C36CD0">
      <w:pPr>
        <w:rPr>
          <w:rFonts w:ascii="微软雅黑" w:eastAsia="微软雅黑" w:hAnsi="微软雅黑"/>
          <w:b/>
          <w:bCs/>
          <w:color w:val="000000"/>
          <w:kern w:val="0"/>
          <w:sz w:val="24"/>
          <w:szCs w:val="24"/>
        </w:rPr>
      </w:pPr>
    </w:p>
    <w:p w14:paraId="2A8C02ED" w14:textId="77777777" w:rsidR="00C36CD0" w:rsidRDefault="00C36CD0" w:rsidP="00C36CD0">
      <w:pPr>
        <w:rPr>
          <w:rFonts w:ascii="微软雅黑" w:eastAsia="微软雅黑" w:hAnsi="微软雅黑"/>
          <w:b/>
          <w:bCs/>
          <w:color w:val="000000"/>
          <w:kern w:val="0"/>
          <w:sz w:val="24"/>
          <w:szCs w:val="24"/>
        </w:rPr>
      </w:pPr>
    </w:p>
    <w:p w14:paraId="585908CD" w14:textId="77777777" w:rsidR="00C36CD0" w:rsidRDefault="00C36CD0" w:rsidP="00C36CD0">
      <w:pPr>
        <w:rPr>
          <w:rFonts w:ascii="微软雅黑" w:eastAsia="微软雅黑" w:hAnsi="微软雅黑"/>
          <w:b/>
          <w:bCs/>
          <w:color w:val="000000"/>
          <w:kern w:val="0"/>
          <w:sz w:val="24"/>
          <w:szCs w:val="24"/>
        </w:rPr>
      </w:pPr>
    </w:p>
    <w:p w14:paraId="6AB37DFB" w14:textId="77777777" w:rsidR="00C36CD0" w:rsidRDefault="00C36CD0" w:rsidP="00C36CD0">
      <w:pPr>
        <w:rPr>
          <w:rFonts w:ascii="微软雅黑" w:eastAsia="微软雅黑" w:hAnsi="微软雅黑"/>
          <w:b/>
          <w:bCs/>
          <w:color w:val="000000"/>
          <w:kern w:val="0"/>
          <w:sz w:val="24"/>
          <w:szCs w:val="24"/>
        </w:rPr>
      </w:pPr>
    </w:p>
    <w:p w14:paraId="02F4FA67" w14:textId="77777777" w:rsidR="00C36CD0" w:rsidRDefault="00C36CD0" w:rsidP="00C36CD0">
      <w:pPr>
        <w:ind w:left="570"/>
        <w:jc w:val="center"/>
        <w:rPr>
          <w:rFonts w:ascii="微软雅黑" w:eastAsia="微软雅黑" w:hAnsi="微软雅黑"/>
          <w:b/>
          <w:bCs/>
          <w:color w:val="000000"/>
          <w:kern w:val="0"/>
          <w:sz w:val="24"/>
          <w:szCs w:val="24"/>
        </w:rPr>
      </w:pPr>
    </w:p>
    <w:p w14:paraId="0B36EA55" w14:textId="77777777" w:rsidR="00C36CD0" w:rsidRDefault="00C36CD0" w:rsidP="00C36CD0">
      <w:pPr>
        <w:ind w:left="570"/>
        <w:jc w:val="center"/>
        <w:rPr>
          <w:rFonts w:ascii="微软雅黑" w:eastAsia="微软雅黑" w:hAnsi="微软雅黑"/>
          <w:b/>
          <w:bCs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/>
          <w:b/>
          <w:bCs/>
          <w:color w:val="000000"/>
          <w:kern w:val="0"/>
          <w:sz w:val="24"/>
          <w:szCs w:val="24"/>
        </w:rPr>
        <w:t>表1.2</w:t>
      </w:r>
      <w:r>
        <w:rPr>
          <w:rFonts w:ascii="微软雅黑" w:eastAsia="微软雅黑" w:hAnsi="微软雅黑" w:hint="eastAsia"/>
          <w:b/>
          <w:bCs/>
          <w:color w:val="000000"/>
          <w:kern w:val="0"/>
          <w:sz w:val="24"/>
          <w:szCs w:val="24"/>
        </w:rPr>
        <w:t xml:space="preserve"> 总管理后台</w:t>
      </w:r>
      <w:r>
        <w:rPr>
          <w:rFonts w:ascii="微软雅黑" w:eastAsia="微软雅黑" w:hAnsi="微软雅黑"/>
          <w:b/>
          <w:bCs/>
          <w:color w:val="000000"/>
          <w:kern w:val="0"/>
          <w:sz w:val="24"/>
          <w:szCs w:val="24"/>
        </w:rPr>
        <w:t>功能列表</w:t>
      </w:r>
    </w:p>
    <w:tbl>
      <w:tblPr>
        <w:tblW w:w="8926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1271"/>
        <w:gridCol w:w="1276"/>
        <w:gridCol w:w="6379"/>
      </w:tblGrid>
      <w:tr w:rsidR="00C36CD0" w14:paraId="75EADCDF" w14:textId="77777777" w:rsidTr="005D1661">
        <w:trPr>
          <w:trHeight w:val="1302"/>
        </w:trPr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87919" w14:textId="77777777" w:rsidR="00C36CD0" w:rsidRDefault="00C36CD0" w:rsidP="005D1661">
            <w:pPr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</w:rPr>
              <w:t>后台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DAAA16" w14:textId="77777777" w:rsidR="00C36CD0" w:rsidRDefault="00C36CD0" w:rsidP="005D1661">
            <w:pPr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</w:rPr>
              <w:t>数据库设计与表搭建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BBDBC5" w14:textId="77777777" w:rsidR="00C36CD0" w:rsidRDefault="00C36CD0" w:rsidP="005D1661">
            <w:pPr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  <w:t>数据库整体设计，数据库表搭建：用户表，商家表，评论表等</w:t>
            </w:r>
          </w:p>
        </w:tc>
      </w:tr>
      <w:tr w:rsidR="00C36CD0" w14:paraId="1D07ED69" w14:textId="77777777" w:rsidTr="005D1661">
        <w:trPr>
          <w:trHeight w:val="1005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3BB7" w14:textId="77777777" w:rsidR="00C36CD0" w:rsidRDefault="00C36CD0" w:rsidP="005D1661">
            <w:pPr>
              <w:jc w:val="left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87BA1D" w14:textId="77777777" w:rsidR="00C36CD0" w:rsidRDefault="00C36CD0" w:rsidP="005D1661">
            <w:pPr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</w:rPr>
              <w:t>管理员登录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FBD430" w14:textId="77777777" w:rsidR="00C36CD0" w:rsidRDefault="00C36CD0" w:rsidP="005D1661">
            <w:pPr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  <w:t>后台管理员通过用户名和密码登录到后台管理系统。</w:t>
            </w:r>
          </w:p>
        </w:tc>
      </w:tr>
      <w:tr w:rsidR="00C36CD0" w14:paraId="4057EB75" w14:textId="77777777" w:rsidTr="005D1661">
        <w:trPr>
          <w:trHeight w:val="154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BA2EB" w14:textId="77777777" w:rsidR="00C36CD0" w:rsidRDefault="00C36CD0" w:rsidP="005D1661">
            <w:pPr>
              <w:jc w:val="left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16000B" w14:textId="77777777" w:rsidR="00C36CD0" w:rsidRDefault="00C36CD0" w:rsidP="005D1661">
            <w:pPr>
              <w:jc w:val="center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  <w:t>用户管理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0C6456" w14:textId="77777777" w:rsidR="00C36CD0" w:rsidRDefault="00C36CD0" w:rsidP="005D1661">
            <w:pPr>
              <w:jc w:val="left"/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  <w:t xml:space="preserve">1用户信息查看 </w:t>
            </w:r>
          </w:p>
          <w:p w14:paraId="127215E1" w14:textId="77777777" w:rsidR="00C36CD0" w:rsidRPr="007742A4" w:rsidRDefault="00C36CD0" w:rsidP="005D1661">
            <w:pPr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</w:pPr>
            <w:r w:rsidRPr="007742A4"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  <w:t>2用户信息修改</w:t>
            </w:r>
          </w:p>
          <w:p w14:paraId="3DBE1C06" w14:textId="77777777" w:rsidR="00C36CD0" w:rsidRPr="007742A4" w:rsidRDefault="00C36CD0" w:rsidP="00C36CD0">
            <w:pPr>
              <w:pStyle w:val="ad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7742A4">
              <w:rPr>
                <w:rFonts w:ascii="微软雅黑" w:eastAsia="微软雅黑" w:hAnsi="微软雅黑" w:cs="宋体" w:hint="eastAsia"/>
                <w:color w:val="000000"/>
                <w:sz w:val="22"/>
              </w:rPr>
              <w:t>用户信息删除</w:t>
            </w:r>
          </w:p>
          <w:p w14:paraId="4145F05D" w14:textId="77777777" w:rsidR="00C36CD0" w:rsidRPr="007742A4" w:rsidRDefault="00C36CD0" w:rsidP="00C36CD0">
            <w:pPr>
              <w:pStyle w:val="ad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 w:cs="宋体" w:hint="eastAsia"/>
                <w:color w:val="000000"/>
                <w:sz w:val="22"/>
              </w:rPr>
            </w:pPr>
            <w:r w:rsidRPr="007742A4">
              <w:rPr>
                <w:rFonts w:ascii="微软雅黑" w:eastAsia="微软雅黑" w:hAnsi="微软雅黑" w:cs="宋体" w:hint="eastAsia"/>
                <w:color w:val="000000"/>
                <w:sz w:val="22"/>
              </w:rPr>
              <w:t>用户信息添加</w:t>
            </w:r>
          </w:p>
          <w:p w14:paraId="332305FD" w14:textId="77777777" w:rsidR="00C36CD0" w:rsidRPr="004A1513" w:rsidRDefault="00C36CD0" w:rsidP="005D1661">
            <w:pPr>
              <w:pStyle w:val="ad"/>
              <w:ind w:left="360" w:firstLineChars="0" w:firstLine="0"/>
              <w:rPr>
                <w:rFonts w:ascii="微软雅黑" w:eastAsia="微软雅黑" w:hAnsi="微软雅黑"/>
                <w:color w:val="000000"/>
                <w:sz w:val="22"/>
              </w:rPr>
            </w:pPr>
          </w:p>
          <w:p w14:paraId="61A98B75" w14:textId="77777777" w:rsidR="00C36CD0" w:rsidRDefault="00C36CD0" w:rsidP="005D1661">
            <w:pPr>
              <w:jc w:val="left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  <w:t>。</w:t>
            </w:r>
          </w:p>
        </w:tc>
      </w:tr>
      <w:tr w:rsidR="00C36CD0" w14:paraId="18F4023F" w14:textId="77777777" w:rsidTr="005D1661">
        <w:trPr>
          <w:trHeight w:val="92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0CD2F" w14:textId="77777777" w:rsidR="00C36CD0" w:rsidRDefault="00C36CD0" w:rsidP="005D1661">
            <w:pPr>
              <w:jc w:val="left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FC4A35" w14:textId="77777777" w:rsidR="00C36CD0" w:rsidRDefault="00C36CD0" w:rsidP="005D1661">
            <w:pPr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  <w:t>商户管理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B7ADB1" w14:textId="77777777" w:rsidR="00C36CD0" w:rsidRPr="005E7F26" w:rsidRDefault="00C36CD0" w:rsidP="005E7F26">
            <w:pPr>
              <w:pStyle w:val="ad"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5E7F26">
              <w:rPr>
                <w:rFonts w:ascii="微软雅黑" w:eastAsia="微软雅黑" w:hAnsi="微软雅黑" w:cs="宋体" w:hint="eastAsia"/>
                <w:color w:val="000000"/>
                <w:sz w:val="22"/>
              </w:rPr>
              <w:t>商</w:t>
            </w:r>
            <w:r w:rsidRPr="005E7F2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家信息查看</w:t>
            </w:r>
          </w:p>
          <w:p w14:paraId="198F425C" w14:textId="77777777" w:rsidR="00C36CD0" w:rsidRPr="005E7F26" w:rsidRDefault="00C36CD0" w:rsidP="005E7F26">
            <w:pPr>
              <w:pStyle w:val="ad"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5E7F2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商家信息修改</w:t>
            </w:r>
          </w:p>
          <w:p w14:paraId="27F17BD8" w14:textId="77777777" w:rsidR="00C36CD0" w:rsidRPr="005E7F26" w:rsidRDefault="00C36CD0" w:rsidP="005E7F26">
            <w:pPr>
              <w:pStyle w:val="ad"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 w:rsidRPr="005E7F2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商家信息删除</w:t>
            </w:r>
          </w:p>
          <w:p w14:paraId="7628DEB0" w14:textId="77777777" w:rsidR="00C36CD0" w:rsidRPr="005E7F26" w:rsidRDefault="00C36CD0" w:rsidP="005E7F26">
            <w:pPr>
              <w:pStyle w:val="ad"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微软雅黑" w:hAnsi="微软雅黑"/>
                <w:color w:val="000000"/>
                <w:sz w:val="22"/>
              </w:rPr>
            </w:pPr>
            <w:r w:rsidRPr="005E7F2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商家信息添加</w:t>
            </w:r>
          </w:p>
        </w:tc>
      </w:tr>
      <w:tr w:rsidR="00C36CD0" w14:paraId="3752249B" w14:textId="77777777" w:rsidTr="005D1661">
        <w:trPr>
          <w:trHeight w:val="3508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6EB8C" w14:textId="77777777" w:rsidR="00C36CD0" w:rsidRDefault="00C36CD0" w:rsidP="005D1661">
            <w:pPr>
              <w:jc w:val="left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8750B1" w14:textId="77777777" w:rsidR="00C36CD0" w:rsidRDefault="00C36CD0" w:rsidP="005D1661">
            <w:pPr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  <w:t>司机管理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2F99A6" w14:textId="77777777" w:rsidR="00C36CD0" w:rsidRPr="005E7F26" w:rsidRDefault="00C36CD0" w:rsidP="005E7F26">
            <w:pPr>
              <w:pStyle w:val="ad"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微软雅黑" w:hAnsi="微软雅黑" w:hint="eastAsia"/>
                <w:color w:val="000000"/>
                <w:sz w:val="22"/>
              </w:rPr>
            </w:pPr>
            <w:r w:rsidRPr="005E7F26">
              <w:rPr>
                <w:rFonts w:ascii="微软雅黑" w:eastAsia="微软雅黑" w:hAnsi="微软雅黑" w:hint="eastAsia"/>
                <w:color w:val="000000"/>
                <w:sz w:val="22"/>
              </w:rPr>
              <w:t>司机信息查看</w:t>
            </w:r>
          </w:p>
          <w:p w14:paraId="0F265F2F" w14:textId="77777777" w:rsidR="00C36CD0" w:rsidRPr="005E7F26" w:rsidRDefault="00C36CD0" w:rsidP="005E7F26">
            <w:pPr>
              <w:pStyle w:val="ad"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微软雅黑" w:hAnsi="微软雅黑" w:hint="eastAsia"/>
                <w:color w:val="000000"/>
                <w:sz w:val="22"/>
              </w:rPr>
            </w:pPr>
            <w:r w:rsidRPr="005E7F26">
              <w:rPr>
                <w:rFonts w:ascii="微软雅黑" w:eastAsia="微软雅黑" w:hAnsi="微软雅黑" w:hint="eastAsia"/>
                <w:color w:val="000000"/>
                <w:sz w:val="22"/>
              </w:rPr>
              <w:t>司机信息修改</w:t>
            </w:r>
          </w:p>
          <w:p w14:paraId="4E1E3483" w14:textId="77777777" w:rsidR="00C36CD0" w:rsidRPr="005E7F26" w:rsidRDefault="00C36CD0" w:rsidP="005E7F26">
            <w:pPr>
              <w:pStyle w:val="ad"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微软雅黑" w:hAnsi="微软雅黑" w:hint="eastAsia"/>
                <w:color w:val="000000"/>
                <w:sz w:val="22"/>
              </w:rPr>
            </w:pPr>
            <w:r w:rsidRPr="005E7F26">
              <w:rPr>
                <w:rFonts w:ascii="微软雅黑" w:eastAsia="微软雅黑" w:hAnsi="微软雅黑" w:hint="eastAsia"/>
                <w:color w:val="000000"/>
                <w:sz w:val="22"/>
              </w:rPr>
              <w:t>司机信息删除</w:t>
            </w:r>
          </w:p>
          <w:p w14:paraId="77D16665" w14:textId="77777777" w:rsidR="00C36CD0" w:rsidRPr="005E7F26" w:rsidRDefault="00C36CD0" w:rsidP="005E7F26">
            <w:pPr>
              <w:pStyle w:val="ad"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微软雅黑" w:hAnsi="微软雅黑"/>
                <w:color w:val="000000"/>
                <w:sz w:val="22"/>
              </w:rPr>
            </w:pPr>
            <w:r w:rsidRPr="005E7F26">
              <w:rPr>
                <w:rFonts w:ascii="微软雅黑" w:eastAsia="微软雅黑" w:hAnsi="微软雅黑" w:hint="eastAsia"/>
                <w:color w:val="000000"/>
                <w:sz w:val="22"/>
              </w:rPr>
              <w:t>司机信息添加</w:t>
            </w:r>
          </w:p>
        </w:tc>
      </w:tr>
      <w:tr w:rsidR="00C36CD0" w14:paraId="7C2BF243" w14:textId="77777777" w:rsidTr="005D1661">
        <w:trPr>
          <w:trHeight w:val="2998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32825" w14:textId="77777777" w:rsidR="00C36CD0" w:rsidRDefault="00C36CD0" w:rsidP="005D1661">
            <w:pPr>
              <w:jc w:val="left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380B7A" w14:textId="77777777" w:rsidR="00C36CD0" w:rsidRDefault="00C36CD0" w:rsidP="005D1661">
            <w:pPr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  <w:t>美食管理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1D20B5" w14:textId="77777777" w:rsidR="00C36CD0" w:rsidRPr="005E7F26" w:rsidRDefault="00C36CD0" w:rsidP="005E7F26">
            <w:pPr>
              <w:pStyle w:val="ad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hint="eastAsia"/>
                <w:color w:val="000000"/>
                <w:sz w:val="22"/>
              </w:rPr>
            </w:pPr>
            <w:r w:rsidRPr="005E7F26">
              <w:rPr>
                <w:rFonts w:ascii="微软雅黑" w:eastAsia="微软雅黑" w:hAnsi="微软雅黑" w:hint="eastAsia"/>
                <w:color w:val="000000"/>
                <w:sz w:val="22"/>
              </w:rPr>
              <w:t>美食信息查看</w:t>
            </w:r>
          </w:p>
          <w:p w14:paraId="277CB458" w14:textId="77777777" w:rsidR="00C36CD0" w:rsidRPr="005E7F26" w:rsidRDefault="00C36CD0" w:rsidP="005E7F26">
            <w:pPr>
              <w:pStyle w:val="ad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hint="eastAsia"/>
                <w:color w:val="000000"/>
                <w:sz w:val="22"/>
              </w:rPr>
            </w:pPr>
            <w:r w:rsidRPr="005E7F26">
              <w:rPr>
                <w:rFonts w:ascii="微软雅黑" w:eastAsia="微软雅黑" w:hAnsi="微软雅黑" w:hint="eastAsia"/>
                <w:color w:val="000000"/>
                <w:sz w:val="22"/>
              </w:rPr>
              <w:t>美食信息修改</w:t>
            </w:r>
          </w:p>
          <w:p w14:paraId="761F5FB8" w14:textId="77777777" w:rsidR="00C36CD0" w:rsidRPr="005E7F26" w:rsidRDefault="00C36CD0" w:rsidP="005E7F26">
            <w:pPr>
              <w:pStyle w:val="ad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hint="eastAsia"/>
                <w:color w:val="000000"/>
                <w:sz w:val="22"/>
              </w:rPr>
            </w:pPr>
            <w:r w:rsidRPr="005E7F26">
              <w:rPr>
                <w:rFonts w:ascii="微软雅黑" w:eastAsia="微软雅黑" w:hAnsi="微软雅黑" w:hint="eastAsia"/>
                <w:color w:val="000000"/>
                <w:sz w:val="22"/>
              </w:rPr>
              <w:t>美食信息删除</w:t>
            </w:r>
          </w:p>
          <w:p w14:paraId="2CA80830" w14:textId="77777777" w:rsidR="00C36CD0" w:rsidRPr="005E7F26" w:rsidRDefault="00C36CD0" w:rsidP="005E7F26">
            <w:pPr>
              <w:pStyle w:val="ad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hint="eastAsia"/>
                <w:color w:val="000000"/>
                <w:sz w:val="22"/>
              </w:rPr>
            </w:pPr>
            <w:r w:rsidRPr="005E7F26">
              <w:rPr>
                <w:rFonts w:ascii="微软雅黑" w:eastAsia="微软雅黑" w:hAnsi="微软雅黑" w:hint="eastAsia"/>
                <w:color w:val="000000"/>
                <w:sz w:val="22"/>
              </w:rPr>
              <w:t>美食信息添加</w:t>
            </w:r>
          </w:p>
          <w:p w14:paraId="454ED41B" w14:textId="77777777" w:rsidR="00C36CD0" w:rsidRPr="005E7F26" w:rsidRDefault="00C36CD0" w:rsidP="005E7F26">
            <w:pPr>
              <w:pStyle w:val="ad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hint="eastAsia"/>
                <w:color w:val="000000"/>
                <w:sz w:val="22"/>
              </w:rPr>
            </w:pPr>
            <w:r w:rsidRPr="005E7F26">
              <w:rPr>
                <w:rFonts w:ascii="微软雅黑" w:eastAsia="微软雅黑" w:hAnsi="微软雅黑" w:hint="eastAsia"/>
                <w:color w:val="000000"/>
                <w:sz w:val="22"/>
              </w:rPr>
              <w:t>美食评论管理</w:t>
            </w:r>
          </w:p>
        </w:tc>
      </w:tr>
      <w:tr w:rsidR="00C36CD0" w14:paraId="05B88255" w14:textId="77777777" w:rsidTr="005D1661">
        <w:trPr>
          <w:trHeight w:val="386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9E81B" w14:textId="77777777" w:rsidR="00C36CD0" w:rsidRDefault="00C36CD0" w:rsidP="005D1661">
            <w:pPr>
              <w:jc w:val="left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4A1FB6" w14:textId="77777777" w:rsidR="00C36CD0" w:rsidRDefault="00C36CD0" w:rsidP="005D1661">
            <w:pPr>
              <w:rPr>
                <w:rFonts w:ascii="微软雅黑" w:eastAsia="微软雅黑" w:hAnsi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  <w:t>家乡美管理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AF6307" w14:textId="77777777" w:rsidR="00C36CD0" w:rsidRPr="005E7F26" w:rsidRDefault="00C36CD0" w:rsidP="005E7F26">
            <w:pPr>
              <w:pStyle w:val="ad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 w:hint="eastAsia"/>
                <w:color w:val="000000"/>
                <w:sz w:val="22"/>
              </w:rPr>
            </w:pPr>
            <w:bookmarkStart w:id="8" w:name="_GoBack"/>
            <w:r w:rsidRPr="005E7F26">
              <w:rPr>
                <w:rFonts w:ascii="微软雅黑" w:eastAsia="微软雅黑" w:hAnsi="微软雅黑" w:hint="eastAsia"/>
                <w:color w:val="000000"/>
                <w:sz w:val="22"/>
              </w:rPr>
              <w:t>家乡美信息查看</w:t>
            </w:r>
          </w:p>
          <w:p w14:paraId="2B77028C" w14:textId="77777777" w:rsidR="00C36CD0" w:rsidRPr="005E7F26" w:rsidRDefault="00C36CD0" w:rsidP="005E7F26">
            <w:pPr>
              <w:pStyle w:val="ad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 w:hint="eastAsia"/>
                <w:color w:val="000000"/>
                <w:sz w:val="22"/>
              </w:rPr>
            </w:pPr>
            <w:r w:rsidRPr="005E7F26">
              <w:rPr>
                <w:rFonts w:ascii="微软雅黑" w:eastAsia="微软雅黑" w:hAnsi="微软雅黑" w:hint="eastAsia"/>
                <w:color w:val="000000"/>
                <w:sz w:val="22"/>
              </w:rPr>
              <w:t>家乡美信息修改</w:t>
            </w:r>
          </w:p>
          <w:p w14:paraId="0FA98A22" w14:textId="77777777" w:rsidR="00C36CD0" w:rsidRPr="005E7F26" w:rsidRDefault="00C36CD0" w:rsidP="005E7F26">
            <w:pPr>
              <w:pStyle w:val="ad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 w:hint="eastAsia"/>
                <w:color w:val="000000"/>
                <w:sz w:val="22"/>
              </w:rPr>
            </w:pPr>
            <w:r w:rsidRPr="005E7F26">
              <w:rPr>
                <w:rFonts w:ascii="微软雅黑" w:eastAsia="微软雅黑" w:hAnsi="微软雅黑" w:hint="eastAsia"/>
                <w:color w:val="000000"/>
                <w:sz w:val="22"/>
              </w:rPr>
              <w:t>家乡美信息删除</w:t>
            </w:r>
          </w:p>
          <w:p w14:paraId="7624E296" w14:textId="77777777" w:rsidR="00C36CD0" w:rsidRPr="005E7F26" w:rsidRDefault="00C36CD0" w:rsidP="005E7F26">
            <w:pPr>
              <w:pStyle w:val="ad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 w:hint="eastAsia"/>
                <w:color w:val="000000"/>
                <w:sz w:val="22"/>
              </w:rPr>
            </w:pPr>
            <w:r w:rsidRPr="005E7F26">
              <w:rPr>
                <w:rFonts w:ascii="微软雅黑" w:eastAsia="微软雅黑" w:hAnsi="微软雅黑" w:hint="eastAsia"/>
                <w:color w:val="000000"/>
                <w:sz w:val="22"/>
              </w:rPr>
              <w:t>家乡美信息添加</w:t>
            </w:r>
          </w:p>
          <w:p w14:paraId="00158317" w14:textId="77777777" w:rsidR="00C36CD0" w:rsidRPr="005E7F26" w:rsidRDefault="00C36CD0" w:rsidP="005E7F26">
            <w:pPr>
              <w:pStyle w:val="ad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 w:hint="eastAsia"/>
                <w:color w:val="000000"/>
                <w:sz w:val="22"/>
              </w:rPr>
            </w:pPr>
            <w:r w:rsidRPr="005E7F26">
              <w:rPr>
                <w:rFonts w:ascii="微软雅黑" w:eastAsia="微软雅黑" w:hAnsi="微软雅黑" w:hint="eastAsia"/>
                <w:color w:val="000000"/>
                <w:sz w:val="22"/>
              </w:rPr>
              <w:t>家乡美评论管理</w:t>
            </w:r>
          </w:p>
          <w:bookmarkEnd w:id="8"/>
          <w:p w14:paraId="5452C0BA" w14:textId="77777777" w:rsidR="00C36CD0" w:rsidRPr="00752304" w:rsidRDefault="00C36CD0" w:rsidP="005D1661">
            <w:pPr>
              <w:pStyle w:val="ad"/>
              <w:ind w:left="2940" w:firstLineChars="0" w:firstLine="0"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</w:rPr>
            </w:pPr>
          </w:p>
        </w:tc>
      </w:tr>
      <w:tr w:rsidR="00C36CD0" w14:paraId="1BA64213" w14:textId="77777777" w:rsidTr="005D1661">
        <w:trPr>
          <w:trHeight w:val="53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CA111" w14:textId="77777777" w:rsidR="00C36CD0" w:rsidRDefault="00C36CD0" w:rsidP="005D1661">
            <w:pPr>
              <w:jc w:val="left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6BC6C4" w14:textId="77777777" w:rsidR="00C36CD0" w:rsidRDefault="00C36CD0" w:rsidP="005D1661">
            <w:pPr>
              <w:jc w:val="center"/>
              <w:rPr>
                <w:rFonts w:ascii="微软雅黑" w:eastAsia="微软雅黑" w:hAnsi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行程管理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B532E1" w14:textId="77777777" w:rsidR="00C36CD0" w:rsidRPr="00752304" w:rsidRDefault="00C36CD0" w:rsidP="00C36CD0">
            <w:pPr>
              <w:pStyle w:val="ad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 w:hint="eastAsia"/>
                <w:color w:val="000000"/>
                <w:kern w:val="0"/>
              </w:rPr>
            </w:pPr>
            <w:r w:rsidRPr="00752304">
              <w:rPr>
                <w:rFonts w:ascii="微软雅黑" w:eastAsia="微软雅黑" w:hAnsi="微软雅黑" w:hint="eastAsia"/>
                <w:color w:val="000000"/>
                <w:kern w:val="0"/>
              </w:rPr>
              <w:t>行程信息添加</w:t>
            </w:r>
          </w:p>
          <w:p w14:paraId="2B6DCE50" w14:textId="77777777" w:rsidR="00C36CD0" w:rsidRDefault="00C36CD0" w:rsidP="00C36CD0">
            <w:pPr>
              <w:pStyle w:val="ad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 w:hint="eastAsia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lastRenderedPageBreak/>
              <w:t>行程信息删除</w:t>
            </w:r>
          </w:p>
          <w:p w14:paraId="2E908E2F" w14:textId="77777777" w:rsidR="00C36CD0" w:rsidRDefault="00C36CD0" w:rsidP="00C36CD0">
            <w:pPr>
              <w:pStyle w:val="ad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 w:hint="eastAsia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行程信息修改</w:t>
            </w:r>
          </w:p>
          <w:p w14:paraId="7AAB609C" w14:textId="77777777" w:rsidR="00C36CD0" w:rsidRPr="00752304" w:rsidRDefault="00C36CD0" w:rsidP="00C36CD0">
            <w:pPr>
              <w:pStyle w:val="ad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 w:hint="eastAsia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行程信息查看</w:t>
            </w:r>
          </w:p>
        </w:tc>
      </w:tr>
      <w:tr w:rsidR="00C36CD0" w14:paraId="6BF47EE8" w14:textId="77777777" w:rsidTr="005D1661">
        <w:trPr>
          <w:trHeight w:val="522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1A10D" w14:textId="77777777" w:rsidR="00C36CD0" w:rsidRDefault="00C36CD0" w:rsidP="005D1661">
            <w:pPr>
              <w:jc w:val="left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CC5ADE" w14:textId="77777777" w:rsidR="00C36CD0" w:rsidRDefault="00C36CD0" w:rsidP="005D1661">
            <w:pPr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活动管理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C6ED1C" w14:textId="77777777" w:rsidR="00C36CD0" w:rsidRPr="00752304" w:rsidRDefault="00C36CD0" w:rsidP="00C36CD0">
            <w:pPr>
              <w:pStyle w:val="ad"/>
              <w:widowControl/>
              <w:numPr>
                <w:ilvl w:val="0"/>
                <w:numId w:val="18"/>
              </w:numPr>
              <w:ind w:firstLineChars="0"/>
              <w:jc w:val="left"/>
              <w:rPr>
                <w:rFonts w:ascii="微软雅黑" w:eastAsia="微软雅黑" w:hAnsi="微软雅黑" w:hint="eastAsia"/>
                <w:color w:val="000000"/>
                <w:kern w:val="0"/>
              </w:rPr>
            </w:pPr>
            <w:r w:rsidRPr="00752304">
              <w:rPr>
                <w:rFonts w:ascii="微软雅黑" w:eastAsia="微软雅黑" w:hAnsi="微软雅黑" w:hint="eastAsia"/>
                <w:color w:val="000000"/>
                <w:kern w:val="0"/>
              </w:rPr>
              <w:t>活动添加</w:t>
            </w:r>
          </w:p>
          <w:p w14:paraId="10832BC2" w14:textId="77777777" w:rsidR="00C36CD0" w:rsidRDefault="00C36CD0" w:rsidP="00C36CD0">
            <w:pPr>
              <w:pStyle w:val="ad"/>
              <w:widowControl/>
              <w:numPr>
                <w:ilvl w:val="0"/>
                <w:numId w:val="18"/>
              </w:numPr>
              <w:ind w:firstLineChars="0"/>
              <w:jc w:val="left"/>
              <w:rPr>
                <w:rFonts w:ascii="微软雅黑" w:eastAsia="微软雅黑" w:hAnsi="微软雅黑" w:hint="eastAsia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活动修改</w:t>
            </w:r>
          </w:p>
          <w:p w14:paraId="13326A20" w14:textId="77777777" w:rsidR="00C36CD0" w:rsidRDefault="00C36CD0" w:rsidP="00C36CD0">
            <w:pPr>
              <w:pStyle w:val="ad"/>
              <w:widowControl/>
              <w:numPr>
                <w:ilvl w:val="0"/>
                <w:numId w:val="18"/>
              </w:numPr>
              <w:ind w:firstLineChars="0"/>
              <w:jc w:val="left"/>
              <w:rPr>
                <w:rFonts w:ascii="微软雅黑" w:eastAsia="微软雅黑" w:hAnsi="微软雅黑" w:hint="eastAsia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活动查看</w:t>
            </w:r>
          </w:p>
          <w:p w14:paraId="101E0D64" w14:textId="77777777" w:rsidR="00C36CD0" w:rsidRPr="00752304" w:rsidRDefault="00C36CD0" w:rsidP="00C36CD0">
            <w:pPr>
              <w:pStyle w:val="ad"/>
              <w:widowControl/>
              <w:numPr>
                <w:ilvl w:val="0"/>
                <w:numId w:val="18"/>
              </w:numPr>
              <w:ind w:firstLineChars="0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活动删除</w:t>
            </w:r>
            <w:r w:rsidRPr="00752304">
              <w:rPr>
                <w:rFonts w:ascii="微软雅黑" w:eastAsia="微软雅黑" w:hAnsi="微软雅黑" w:hint="eastAsia"/>
                <w:color w:val="000000"/>
              </w:rPr>
              <w:t>。</w:t>
            </w:r>
          </w:p>
        </w:tc>
      </w:tr>
      <w:tr w:rsidR="00C36CD0" w14:paraId="7B67589E" w14:textId="77777777" w:rsidTr="005D1661">
        <w:trPr>
          <w:trHeight w:val="633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5725C" w14:textId="77777777" w:rsidR="00C36CD0" w:rsidRDefault="00C36CD0" w:rsidP="005D1661">
            <w:pPr>
              <w:jc w:val="left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F0F270" w14:textId="77777777" w:rsidR="00C36CD0" w:rsidRDefault="00C36CD0" w:rsidP="005D1661">
            <w:pPr>
              <w:jc w:val="center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商家资质审核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918350" w14:textId="77777777" w:rsidR="00C36CD0" w:rsidRDefault="00C36CD0" w:rsidP="005D1661">
            <w:pPr>
              <w:jc w:val="left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</w:rPr>
              <w:t>修改商家审核状态并告知未通过原因</w:t>
            </w:r>
          </w:p>
        </w:tc>
      </w:tr>
      <w:tr w:rsidR="00C36CD0" w14:paraId="1FFABED7" w14:textId="77777777" w:rsidTr="005D1661">
        <w:trPr>
          <w:trHeight w:val="94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FAD51" w14:textId="77777777" w:rsidR="00C36CD0" w:rsidRDefault="00C36CD0" w:rsidP="005D1661">
            <w:pPr>
              <w:jc w:val="left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68E972" w14:textId="77777777" w:rsidR="00C36CD0" w:rsidRDefault="00C36CD0" w:rsidP="005D1661">
            <w:pPr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</w:rPr>
              <w:t>司机资质审核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D09F44" w14:textId="77777777" w:rsidR="00C36CD0" w:rsidRDefault="00C36CD0" w:rsidP="005D1661">
            <w:pPr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  <w:t>修改司机审核状态并告知未通过原因</w:t>
            </w:r>
          </w:p>
          <w:p w14:paraId="577AE046" w14:textId="77777777" w:rsidR="00C36CD0" w:rsidRDefault="00C36CD0" w:rsidP="005D1661">
            <w:pPr>
              <w:jc w:val="left"/>
              <w:rPr>
                <w:rFonts w:ascii="微软雅黑" w:eastAsia="微软雅黑" w:hAnsi="微软雅黑"/>
                <w:color w:val="000000"/>
                <w:kern w:val="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2"/>
              </w:rPr>
              <w:t>。</w:t>
            </w:r>
          </w:p>
        </w:tc>
      </w:tr>
    </w:tbl>
    <w:p w14:paraId="7177F6AC" w14:textId="77777777" w:rsidR="00C36CD0" w:rsidRDefault="00C36CD0" w:rsidP="00C36CD0">
      <w:pPr>
        <w:spacing w:line="360" w:lineRule="auto"/>
        <w:rPr>
          <w:rFonts w:ascii="微软雅黑" w:eastAsia="微软雅黑" w:hAnsi="微软雅黑" w:hint="eastAsia"/>
          <w:b/>
          <w:color w:val="000000"/>
          <w:kern w:val="0"/>
          <w:sz w:val="22"/>
        </w:rPr>
      </w:pPr>
    </w:p>
    <w:p w14:paraId="223F2A02" w14:textId="77777777" w:rsidR="00C36CD0" w:rsidRDefault="00C36CD0" w:rsidP="00C36CD0">
      <w:pPr>
        <w:pStyle w:val="2"/>
        <w:spacing w:line="24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二，开发流程</w:t>
      </w:r>
      <w:bookmarkEnd w:id="1"/>
      <w:bookmarkEnd w:id="2"/>
      <w:bookmarkEnd w:id="3"/>
      <w:bookmarkEnd w:id="4"/>
      <w:bookmarkEnd w:id="5"/>
      <w:r>
        <w:rPr>
          <w:rFonts w:ascii="微软雅黑" w:eastAsia="微软雅黑" w:hAnsi="微软雅黑" w:hint="eastAsia"/>
          <w:sz w:val="28"/>
          <w:szCs w:val="28"/>
        </w:rPr>
        <w:t>：</w:t>
      </w:r>
    </w:p>
    <w:p w14:paraId="6C3B5C93" w14:textId="77777777" w:rsidR="00C36CD0" w:rsidRDefault="00C36CD0" w:rsidP="00C36CD0">
      <w:pPr>
        <w:pStyle w:val="12"/>
        <w:widowControl/>
        <w:adjustRightInd w:val="0"/>
        <w:snapToGrid w:val="0"/>
        <w:spacing w:line="360" w:lineRule="auto"/>
        <w:ind w:firstLineChars="0" w:firstLine="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noProof/>
          <w:kern w:val="0"/>
          <w:sz w:val="24"/>
        </w:rPr>
        <w:drawing>
          <wp:inline distT="0" distB="0" distL="0" distR="0" wp14:anchorId="30140681" wp14:editId="0B4A4BC6">
            <wp:extent cx="5783580" cy="7078980"/>
            <wp:effectExtent l="19050" t="0" r="7620" b="0"/>
            <wp:docPr id="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707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C5B690A" w14:textId="77777777" w:rsidR="00C36CD0" w:rsidRDefault="00C36CD0" w:rsidP="00C36CD0">
      <w:pPr>
        <w:pStyle w:val="2"/>
        <w:numPr>
          <w:ilvl w:val="0"/>
          <w:numId w:val="16"/>
        </w:numPr>
        <w:spacing w:line="24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程序编写</w:t>
      </w:r>
      <w:bookmarkEnd w:id="6"/>
      <w:bookmarkEnd w:id="7"/>
      <w:r>
        <w:rPr>
          <w:rFonts w:ascii="微软雅黑" w:eastAsia="微软雅黑" w:hAnsi="微软雅黑" w:hint="eastAsia"/>
          <w:sz w:val="28"/>
          <w:szCs w:val="28"/>
        </w:rPr>
        <w:t>：</w:t>
      </w:r>
    </w:p>
    <w:p w14:paraId="19D9855E" w14:textId="77777777" w:rsidR="00C36CD0" w:rsidRPr="0020741A" w:rsidRDefault="00C36CD0" w:rsidP="00C36CD0">
      <w:pPr>
        <w:pStyle w:val="2"/>
        <w:numPr>
          <w:ilvl w:val="1"/>
          <w:numId w:val="6"/>
        </w:numPr>
        <w:tabs>
          <w:tab w:val="left" w:pos="0"/>
        </w:tabs>
        <w:adjustRightInd w:val="0"/>
        <w:snapToGrid w:val="0"/>
        <w:spacing w:before="0" w:after="0" w:line="360" w:lineRule="auto"/>
        <w:ind w:left="567"/>
        <w:rPr>
          <w:rFonts w:ascii="微软雅黑" w:eastAsia="微软雅黑" w:hAnsi="微软雅黑" w:cs="宋体" w:hint="eastAsia"/>
          <w:b w:val="0"/>
          <w:sz w:val="24"/>
          <w:szCs w:val="24"/>
        </w:rPr>
      </w:pPr>
      <w:r>
        <w:rPr>
          <w:rFonts w:ascii="微软雅黑" w:eastAsia="微软雅黑" w:hAnsi="微软雅黑" w:cs="宋体" w:hint="eastAsia"/>
          <w:b w:val="0"/>
          <w:sz w:val="24"/>
          <w:szCs w:val="24"/>
        </w:rPr>
        <w:t xml:space="preserve"> 开发语言</w:t>
      </w:r>
    </w:p>
    <w:p w14:paraId="48DE2DBB" w14:textId="77777777" w:rsidR="00C36CD0" w:rsidRDefault="00C36CD0" w:rsidP="00C36CD0">
      <w:pPr>
        <w:shd w:val="clear" w:color="auto" w:fill="FFFFFF"/>
        <w:adjustRightInd w:val="0"/>
        <w:snapToGrid w:val="0"/>
        <w:spacing w:line="360" w:lineRule="auto"/>
        <w:ind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前台：html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css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javascript</w:t>
      </w:r>
      <w:proofErr w:type="spellEnd"/>
    </w:p>
    <w:p w14:paraId="0E8D3CD2" w14:textId="77777777" w:rsidR="00C36CD0" w:rsidRDefault="00C36CD0" w:rsidP="00C36CD0">
      <w:pPr>
        <w:shd w:val="clear" w:color="auto" w:fill="FFFFFF"/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后台：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php+mysql</w:t>
      </w:r>
      <w:proofErr w:type="spellEnd"/>
    </w:p>
    <w:p w14:paraId="5B630E9E" w14:textId="77777777" w:rsidR="00C36CD0" w:rsidRDefault="00C36CD0" w:rsidP="00C36CD0">
      <w:pPr>
        <w:pStyle w:val="2"/>
        <w:numPr>
          <w:ilvl w:val="1"/>
          <w:numId w:val="6"/>
        </w:numPr>
        <w:tabs>
          <w:tab w:val="left" w:pos="0"/>
        </w:tabs>
        <w:adjustRightInd w:val="0"/>
        <w:snapToGrid w:val="0"/>
        <w:spacing w:before="0" w:after="0" w:line="360" w:lineRule="auto"/>
        <w:ind w:left="0" w:firstLine="0"/>
        <w:rPr>
          <w:rFonts w:ascii="微软雅黑" w:eastAsia="微软雅黑" w:hAnsi="微软雅黑" w:cs="宋体"/>
          <w:b w:val="0"/>
          <w:sz w:val="24"/>
          <w:szCs w:val="24"/>
        </w:rPr>
      </w:pPr>
      <w:r>
        <w:rPr>
          <w:rFonts w:ascii="微软雅黑" w:eastAsia="微软雅黑" w:hAnsi="微软雅黑" w:cs="宋体" w:hint="eastAsia"/>
          <w:b w:val="0"/>
          <w:sz w:val="24"/>
          <w:szCs w:val="24"/>
        </w:rPr>
        <w:t>系统适配</w:t>
      </w:r>
    </w:p>
    <w:p w14:paraId="0234A46F" w14:textId="77777777" w:rsidR="00C36CD0" w:rsidRDefault="00C36CD0" w:rsidP="00C36CD0">
      <w:pPr>
        <w:shd w:val="clear" w:color="auto" w:fill="FFFFFF"/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iOS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iOS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 8，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iOS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 9</w:t>
      </w:r>
    </w:p>
    <w:p w14:paraId="3894F26B" w14:textId="77777777" w:rsidR="00C36CD0" w:rsidRDefault="00C36CD0" w:rsidP="00C36CD0">
      <w:pPr>
        <w:shd w:val="clear" w:color="auto" w:fill="FFFFFF"/>
        <w:tabs>
          <w:tab w:val="center" w:pos="4363"/>
        </w:tabs>
        <w:adjustRightInd w:val="0"/>
        <w:snapToGrid w:val="0"/>
        <w:spacing w:line="360" w:lineRule="auto"/>
        <w:ind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Android：Android 4.3以上</w:t>
      </w:r>
    </w:p>
    <w:p w14:paraId="4524C046" w14:textId="77777777" w:rsidR="00C36CD0" w:rsidRDefault="00C36CD0" w:rsidP="00C36CD0">
      <w:pPr>
        <w:pStyle w:val="2"/>
        <w:numPr>
          <w:ilvl w:val="1"/>
          <w:numId w:val="6"/>
        </w:numPr>
        <w:tabs>
          <w:tab w:val="left" w:pos="0"/>
        </w:tabs>
        <w:adjustRightInd w:val="0"/>
        <w:snapToGrid w:val="0"/>
        <w:spacing w:before="0" w:after="0" w:line="360" w:lineRule="auto"/>
        <w:ind w:left="0" w:firstLine="0"/>
        <w:rPr>
          <w:rFonts w:ascii="微软雅黑" w:eastAsia="微软雅黑" w:hAnsi="微软雅黑" w:cs="宋体"/>
          <w:b w:val="0"/>
          <w:sz w:val="24"/>
          <w:szCs w:val="24"/>
        </w:rPr>
      </w:pPr>
      <w:bookmarkStart w:id="9" w:name="_Toc416255966"/>
      <w:bookmarkStart w:id="10" w:name="_Toc419363688"/>
      <w:bookmarkStart w:id="11" w:name="_Toc288602021"/>
      <w:bookmarkStart w:id="12" w:name="_Toc24506"/>
      <w:r>
        <w:rPr>
          <w:rFonts w:ascii="微软雅黑" w:eastAsia="微软雅黑" w:hAnsi="微软雅黑" w:cs="宋体" w:hint="eastAsia"/>
          <w:b w:val="0"/>
          <w:sz w:val="24"/>
          <w:szCs w:val="24"/>
        </w:rPr>
        <w:t>适配屏幕</w:t>
      </w:r>
      <w:bookmarkEnd w:id="9"/>
      <w:bookmarkEnd w:id="10"/>
      <w:bookmarkEnd w:id="11"/>
      <w:bookmarkEnd w:id="12"/>
    </w:p>
    <w:p w14:paraId="2DF12043" w14:textId="77777777" w:rsidR="00C36CD0" w:rsidRDefault="00C36CD0" w:rsidP="00C36CD0">
      <w:pPr>
        <w:shd w:val="clear" w:color="auto" w:fill="FFFFFF"/>
        <w:adjustRightInd w:val="0"/>
        <w:snapToGrid w:val="0"/>
        <w:spacing w:line="360" w:lineRule="auto"/>
        <w:ind w:leftChars="200" w:left="420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iOS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：4.0英寸、4.7英寸、5.5英寸。</w:t>
      </w:r>
    </w:p>
    <w:p w14:paraId="166F7439" w14:textId="77777777" w:rsidR="00C36CD0" w:rsidRDefault="00C36CD0" w:rsidP="00C36CD0">
      <w:pPr>
        <w:shd w:val="clear" w:color="auto" w:fill="FFFFFF"/>
        <w:adjustRightInd w:val="0"/>
        <w:snapToGrid w:val="0"/>
        <w:spacing w:line="360" w:lineRule="auto"/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Android：720*1280像素、1080*1920像素、960*640像素。</w:t>
      </w:r>
    </w:p>
    <w:p w14:paraId="4CCA65EE" w14:textId="77777777" w:rsidR="00C36CD0" w:rsidRDefault="00C36CD0" w:rsidP="00C36CD0">
      <w:pPr>
        <w:shd w:val="clear" w:color="auto" w:fill="FFFFFF"/>
        <w:adjustRightInd w:val="0"/>
        <w:snapToGrid w:val="0"/>
        <w:spacing w:line="360" w:lineRule="auto"/>
        <w:ind w:leftChars="200" w:left="420"/>
        <w:rPr>
          <w:rFonts w:ascii="微软雅黑" w:eastAsia="微软雅黑" w:hAnsi="微软雅黑"/>
          <w:kern w:val="0"/>
          <w:sz w:val="24"/>
          <w:szCs w:val="24"/>
        </w:rPr>
      </w:pPr>
      <w:r>
        <w:rPr>
          <w:rFonts w:ascii="微软雅黑" w:eastAsia="微软雅黑" w:hAnsi="微软雅黑" w:hint="eastAsia"/>
          <w:kern w:val="0"/>
          <w:sz w:val="24"/>
          <w:szCs w:val="24"/>
        </w:rPr>
        <w:t>额外适配需要额外收费（按屏幕数量）</w:t>
      </w:r>
    </w:p>
    <w:p w14:paraId="0BB53049" w14:textId="77777777" w:rsidR="00C36CD0" w:rsidRPr="000836ED" w:rsidRDefault="00C36CD0" w:rsidP="00C36CD0">
      <w:pPr>
        <w:pStyle w:val="ad"/>
        <w:widowControl/>
        <w:numPr>
          <w:ilvl w:val="1"/>
          <w:numId w:val="12"/>
        </w:numPr>
        <w:shd w:val="clear" w:color="auto" w:fill="FFFFFF"/>
        <w:adjustRightInd w:val="0"/>
        <w:snapToGrid w:val="0"/>
        <w:spacing w:line="360" w:lineRule="auto"/>
        <w:ind w:firstLineChars="0"/>
        <w:jc w:val="left"/>
        <w:rPr>
          <w:rFonts w:ascii="微软雅黑" w:eastAsia="微软雅黑" w:hAnsi="微软雅黑"/>
        </w:rPr>
      </w:pPr>
      <w:r w:rsidRPr="000836ED">
        <w:rPr>
          <w:rFonts w:ascii="微软雅黑" w:eastAsia="微软雅黑" w:hAnsi="微软雅黑" w:hint="eastAsia"/>
        </w:rPr>
        <w:t>技术产权</w:t>
      </w:r>
    </w:p>
    <w:p w14:paraId="410A054F" w14:textId="77777777" w:rsidR="00C36CD0" w:rsidRPr="0018603F" w:rsidRDefault="00C36CD0" w:rsidP="00C36CD0">
      <w:pPr>
        <w:pStyle w:val="ad"/>
        <w:shd w:val="clear" w:color="auto" w:fill="FFFFFF"/>
        <w:adjustRightInd w:val="0"/>
        <w:snapToGrid w:val="0"/>
        <w:spacing w:line="360" w:lineRule="auto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相关技术产权归公司所有，并配合公司申报相关知识产权保护。</w:t>
      </w:r>
    </w:p>
    <w:p w14:paraId="387A88A8" w14:textId="77777777" w:rsidR="00C36CD0" w:rsidRDefault="00C36CD0" w:rsidP="00C36CD0">
      <w:pPr>
        <w:pStyle w:val="2"/>
        <w:numPr>
          <w:ilvl w:val="0"/>
          <w:numId w:val="16"/>
        </w:numPr>
        <w:spacing w:line="24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APP上线</w:t>
      </w:r>
    </w:p>
    <w:p w14:paraId="4FD97085" w14:textId="77777777" w:rsidR="00C36CD0" w:rsidRDefault="00C36CD0" w:rsidP="00C36CD0">
      <w:pPr>
        <w:spacing w:line="360" w:lineRule="auto"/>
        <w:ind w:firstLineChars="177" w:firstLine="425"/>
        <w:rPr>
          <w:rFonts w:ascii="微软雅黑" w:eastAsia="微软雅黑" w:hAnsi="微软雅黑"/>
          <w:kern w:val="0"/>
          <w:sz w:val="24"/>
          <w:szCs w:val="24"/>
        </w:rPr>
      </w:pPr>
      <w:r>
        <w:rPr>
          <w:rFonts w:ascii="微软雅黑" w:eastAsia="微软雅黑" w:hAnsi="微软雅黑" w:hint="eastAsia"/>
          <w:kern w:val="0"/>
          <w:sz w:val="24"/>
          <w:szCs w:val="24"/>
        </w:rPr>
        <w:t>Android上传应用宝。</w:t>
      </w:r>
    </w:p>
    <w:p w14:paraId="63BE6FD6" w14:textId="77777777" w:rsidR="00C36CD0" w:rsidRDefault="00C36CD0" w:rsidP="00C36CD0">
      <w:pPr>
        <w:spacing w:line="360" w:lineRule="auto"/>
        <w:ind w:firstLineChars="177" w:firstLine="425"/>
        <w:rPr>
          <w:rFonts w:ascii="微软雅黑" w:eastAsia="微软雅黑" w:hAnsi="微软雅黑"/>
          <w:kern w:val="0"/>
          <w:sz w:val="24"/>
          <w:szCs w:val="24"/>
        </w:rPr>
      </w:pPr>
      <w:proofErr w:type="spellStart"/>
      <w:r>
        <w:rPr>
          <w:rFonts w:ascii="微软雅黑" w:eastAsia="微软雅黑" w:hAnsi="微软雅黑"/>
          <w:kern w:val="0"/>
          <w:sz w:val="24"/>
          <w:szCs w:val="24"/>
        </w:rPr>
        <w:t>iOS</w:t>
      </w:r>
      <w:proofErr w:type="spellEnd"/>
      <w:r>
        <w:rPr>
          <w:rFonts w:ascii="微软雅黑" w:eastAsia="微软雅黑" w:hAnsi="微软雅黑"/>
          <w:kern w:val="0"/>
          <w:sz w:val="24"/>
          <w:szCs w:val="24"/>
        </w:rPr>
        <w:t>上传</w:t>
      </w:r>
      <w:proofErr w:type="spellStart"/>
      <w:r>
        <w:rPr>
          <w:rFonts w:ascii="微软雅黑" w:eastAsia="微软雅黑" w:hAnsi="微软雅黑" w:hint="eastAsia"/>
          <w:kern w:val="0"/>
          <w:sz w:val="24"/>
          <w:szCs w:val="24"/>
        </w:rPr>
        <w:t>AppStore</w:t>
      </w:r>
      <w:proofErr w:type="spellEnd"/>
      <w:r>
        <w:rPr>
          <w:rFonts w:ascii="微软雅黑" w:eastAsia="微软雅黑" w:hAnsi="微软雅黑" w:hint="eastAsia"/>
          <w:kern w:val="0"/>
          <w:sz w:val="24"/>
          <w:szCs w:val="24"/>
        </w:rPr>
        <w:t>。</w:t>
      </w:r>
    </w:p>
    <w:p w14:paraId="1BD55690" w14:textId="77777777" w:rsidR="00C36CD0" w:rsidRDefault="00C36CD0" w:rsidP="00C36CD0">
      <w:pPr>
        <w:spacing w:line="360" w:lineRule="auto"/>
        <w:ind w:firstLineChars="177" w:firstLine="425"/>
        <w:rPr>
          <w:rFonts w:ascii="微软雅黑" w:eastAsia="微软雅黑" w:hAnsi="微软雅黑"/>
          <w:kern w:val="0"/>
          <w:sz w:val="24"/>
          <w:szCs w:val="24"/>
        </w:rPr>
      </w:pPr>
      <w:r>
        <w:rPr>
          <w:rFonts w:ascii="微软雅黑" w:eastAsia="微软雅黑" w:hAnsi="微软雅黑" w:hint="eastAsia"/>
          <w:kern w:val="0"/>
          <w:sz w:val="24"/>
          <w:szCs w:val="24"/>
        </w:rPr>
        <w:t>提供</w:t>
      </w:r>
      <w:r>
        <w:rPr>
          <w:rFonts w:ascii="微软雅黑" w:eastAsia="微软雅黑" w:hAnsi="微软雅黑"/>
          <w:kern w:val="0"/>
          <w:sz w:val="24"/>
          <w:szCs w:val="24"/>
        </w:rPr>
        <w:t>服务器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配套参数</w:t>
      </w:r>
      <w:r>
        <w:rPr>
          <w:rFonts w:ascii="微软雅黑" w:eastAsia="微软雅黑" w:hAnsi="微软雅黑"/>
          <w:kern w:val="0"/>
          <w:sz w:val="24"/>
          <w:szCs w:val="24"/>
        </w:rPr>
        <w:t>费用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。</w:t>
      </w:r>
    </w:p>
    <w:p w14:paraId="6266826A" w14:textId="77777777" w:rsidR="00C36CD0" w:rsidRDefault="00C36CD0" w:rsidP="00C36CD0">
      <w:pPr>
        <w:pStyle w:val="2"/>
        <w:numPr>
          <w:ilvl w:val="0"/>
          <w:numId w:val="16"/>
        </w:numPr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13" w:name="_Toc450835599"/>
      <w:r>
        <w:rPr>
          <w:rFonts w:ascii="微软雅黑" w:eastAsia="微软雅黑" w:hAnsi="微软雅黑"/>
          <w:sz w:val="28"/>
          <w:szCs w:val="28"/>
        </w:rPr>
        <w:t>APP维护说明</w:t>
      </w:r>
      <w:bookmarkEnd w:id="13"/>
    </w:p>
    <w:p w14:paraId="11A60DE1" w14:textId="77777777" w:rsidR="00C36CD0" w:rsidRDefault="00C36CD0" w:rsidP="00C36CD0">
      <w:pPr>
        <w:shd w:val="clear" w:color="auto" w:fill="FFFFFF"/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kern w:val="0"/>
          <w:sz w:val="24"/>
          <w:szCs w:val="24"/>
        </w:rPr>
      </w:pPr>
      <w:r>
        <w:rPr>
          <w:rFonts w:ascii="微软雅黑" w:eastAsia="微软雅黑" w:hAnsi="微软雅黑" w:hint="eastAsia"/>
          <w:kern w:val="0"/>
          <w:sz w:val="24"/>
          <w:szCs w:val="24"/>
        </w:rPr>
        <w:t>维护期为客户认可书签署后一年，维护费用为免费，维护内容为：需求范围内修改，以及300条网站资料维护（商品资料添加），一年四次更新。</w:t>
      </w:r>
    </w:p>
    <w:p w14:paraId="2A6F1D66" w14:textId="77777777" w:rsidR="00C36CD0" w:rsidRDefault="00C36CD0" w:rsidP="00C36CD0">
      <w:pPr>
        <w:shd w:val="clear" w:color="auto" w:fill="FFFFFF"/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kern w:val="0"/>
          <w:sz w:val="24"/>
          <w:szCs w:val="24"/>
        </w:rPr>
      </w:pPr>
    </w:p>
    <w:p w14:paraId="03C78F6D" w14:textId="77777777" w:rsidR="00C36CD0" w:rsidRDefault="00C36CD0" w:rsidP="00C36CD0">
      <w:pPr>
        <w:shd w:val="clear" w:color="auto" w:fill="FFFFFF"/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kern w:val="0"/>
          <w:sz w:val="24"/>
          <w:szCs w:val="24"/>
        </w:rPr>
      </w:pPr>
    </w:p>
    <w:p w14:paraId="19D5F302" w14:textId="77777777" w:rsidR="00C36CD0" w:rsidRDefault="00C36CD0" w:rsidP="00C36CD0">
      <w:pPr>
        <w:shd w:val="clear" w:color="auto" w:fill="FFFFFF"/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kern w:val="0"/>
          <w:sz w:val="24"/>
          <w:szCs w:val="24"/>
        </w:rPr>
      </w:pPr>
    </w:p>
    <w:p w14:paraId="3FD86639" w14:textId="77777777" w:rsidR="00C36CD0" w:rsidRDefault="00C36CD0" w:rsidP="00C36CD0">
      <w:pPr>
        <w:shd w:val="clear" w:color="auto" w:fill="FFFFFF"/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kern w:val="0"/>
          <w:sz w:val="24"/>
          <w:szCs w:val="24"/>
        </w:rPr>
      </w:pPr>
    </w:p>
    <w:p w14:paraId="6BD67205" w14:textId="77777777" w:rsidR="00C36CD0" w:rsidRDefault="00C36CD0" w:rsidP="00C36CD0">
      <w:pPr>
        <w:shd w:val="clear" w:color="auto" w:fill="FFFFFF"/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kern w:val="0"/>
          <w:sz w:val="24"/>
          <w:szCs w:val="24"/>
        </w:rPr>
      </w:pPr>
    </w:p>
    <w:p w14:paraId="1CE11770" w14:textId="77777777" w:rsidR="00C36CD0" w:rsidRDefault="00C36CD0" w:rsidP="00C36CD0">
      <w:pPr>
        <w:shd w:val="clear" w:color="auto" w:fill="FFFFFF"/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kern w:val="0"/>
          <w:sz w:val="24"/>
          <w:szCs w:val="24"/>
        </w:rPr>
      </w:pPr>
    </w:p>
    <w:p w14:paraId="024CF3A4" w14:textId="77777777" w:rsidR="00C36CD0" w:rsidRDefault="00C36CD0" w:rsidP="00C36CD0">
      <w:pPr>
        <w:shd w:val="clear" w:color="auto" w:fill="FFFFFF"/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kern w:val="0"/>
          <w:sz w:val="24"/>
          <w:szCs w:val="24"/>
        </w:rPr>
      </w:pPr>
    </w:p>
    <w:p w14:paraId="5D2B86C9" w14:textId="77777777" w:rsidR="00C36CD0" w:rsidRDefault="00C36CD0" w:rsidP="00C36CD0">
      <w:pPr>
        <w:shd w:val="clear" w:color="auto" w:fill="FFFFFF"/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kern w:val="0"/>
          <w:sz w:val="24"/>
          <w:szCs w:val="24"/>
        </w:rPr>
      </w:pPr>
    </w:p>
    <w:p w14:paraId="69DEAD4D" w14:textId="77777777" w:rsidR="00C36CD0" w:rsidRDefault="00C36CD0" w:rsidP="00C36CD0">
      <w:pPr>
        <w:shd w:val="clear" w:color="auto" w:fill="FFFFFF"/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kern w:val="0"/>
          <w:sz w:val="24"/>
          <w:szCs w:val="24"/>
          <w:lang w:val="zh-CN"/>
        </w:rPr>
      </w:pPr>
    </w:p>
    <w:p w14:paraId="1EAB637A" w14:textId="77777777" w:rsidR="00C36CD0" w:rsidRPr="00100E85" w:rsidRDefault="00C36CD0" w:rsidP="00C36CD0"/>
    <w:p w14:paraId="40D847CB" w14:textId="08360E49" w:rsidR="00540613" w:rsidRPr="00C36CD0" w:rsidRDefault="00540613" w:rsidP="00C36CD0"/>
    <w:sectPr w:rsidR="00540613" w:rsidRPr="00C36CD0">
      <w:headerReference w:type="default" r:id="rId11"/>
      <w:footerReference w:type="default" r:id="rId12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AB3404" w14:textId="77777777" w:rsidR="007A17F9" w:rsidRDefault="007A17F9">
      <w:r>
        <w:separator/>
      </w:r>
    </w:p>
  </w:endnote>
  <w:endnote w:type="continuationSeparator" w:id="0">
    <w:p w14:paraId="3208A187" w14:textId="77777777" w:rsidR="007A17F9" w:rsidRDefault="007A1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A877AC" w14:textId="77777777" w:rsidR="007A17F9" w:rsidRDefault="007A17F9">
    <w:pPr>
      <w:pStyle w:val="a6"/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 xml:space="preserve">咨询电话：400-969-7660                                       </w:t>
    </w:r>
    <w:r>
      <w:rPr>
        <w:rFonts w:ascii="微软雅黑" w:eastAsia="微软雅黑" w:hAnsi="微软雅黑" w:hint="eastAsia"/>
      </w:rPr>
      <w:tab/>
      <w:t>地址：太原市学府街平阳路口凯通大厦2层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276F27" w14:textId="77777777" w:rsidR="007A17F9" w:rsidRDefault="007A17F9">
      <w:r>
        <w:separator/>
      </w:r>
    </w:p>
  </w:footnote>
  <w:footnote w:type="continuationSeparator" w:id="0">
    <w:p w14:paraId="25413A01" w14:textId="77777777" w:rsidR="007A17F9" w:rsidRDefault="007A17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D6D0E1" w14:textId="77777777" w:rsidR="007A17F9" w:rsidRDefault="007A17F9">
    <w:pPr>
      <w:pStyle w:val="a8"/>
      <w:jc w:val="both"/>
      <w:rPr>
        <w:rFonts w:ascii="微软雅黑" w:eastAsia="微软雅黑" w:hAnsi="微软雅黑"/>
      </w:rPr>
    </w:pPr>
    <w:r>
      <w:rPr>
        <w:noProof/>
      </w:rPr>
      <w:drawing>
        <wp:anchor distT="0" distB="0" distL="114300" distR="114300" simplePos="0" relativeHeight="251669504" behindDoc="1" locked="0" layoutInCell="0" allowOverlap="1" wp14:anchorId="2448F587" wp14:editId="1E0007D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7545" cy="5140325"/>
          <wp:effectExtent l="0" t="0" r="14605" b="3175"/>
          <wp:wrapNone/>
          <wp:docPr id="6" name="WordPictureWatermark25777560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ordPictureWatermark25777560" descr="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7545" cy="51403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023AC8F6" wp14:editId="243C3BC4">
          <wp:extent cx="276860" cy="247650"/>
          <wp:effectExtent l="0" t="0" r="889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6187" cy="2555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微软雅黑" w:eastAsia="微软雅黑" w:hAnsi="微软雅黑"/>
      </w:rPr>
      <w:t xml:space="preserve">www.sxuek.com               </w:t>
    </w:r>
    <w:r>
      <w:rPr>
        <w:rFonts w:ascii="微软雅黑" w:eastAsia="微软雅黑" w:hAnsi="微软雅黑" w:hint="eastAsia"/>
      </w:rPr>
      <w:t xml:space="preserve">                                    </w:t>
    </w:r>
    <w:r>
      <w:rPr>
        <w:rFonts w:ascii="微软雅黑" w:eastAsia="微软雅黑" w:hAnsi="微软雅黑" w:cs="宋体" w:hint="eastAsia"/>
        <w:lang w:val="zh-TW" w:eastAsia="zh-TW"/>
      </w:rPr>
      <w:t>优逸客（山西）UI设计实训基地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936D7"/>
    <w:multiLevelType w:val="hybridMultilevel"/>
    <w:tmpl w:val="62F0FEEE"/>
    <w:lvl w:ilvl="0" w:tplc="1CCC36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FE38EA"/>
    <w:multiLevelType w:val="multilevel"/>
    <w:tmpl w:val="0FFE38E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3.%2"/>
      <w:lvlJc w:val="left"/>
      <w:pPr>
        <w:ind w:left="709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0A70A03"/>
    <w:multiLevelType w:val="hybridMultilevel"/>
    <w:tmpl w:val="62F0FEEE"/>
    <w:lvl w:ilvl="0" w:tplc="1CCC36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77C3722"/>
    <w:multiLevelType w:val="hybridMultilevel"/>
    <w:tmpl w:val="C9765E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A6657D9"/>
    <w:multiLevelType w:val="hybridMultilevel"/>
    <w:tmpl w:val="AFEA4B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B383D24"/>
    <w:multiLevelType w:val="hybridMultilevel"/>
    <w:tmpl w:val="62F0FEEE"/>
    <w:lvl w:ilvl="0" w:tplc="1CCC36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D3C168B"/>
    <w:multiLevelType w:val="hybridMultilevel"/>
    <w:tmpl w:val="76CC0C24"/>
    <w:lvl w:ilvl="0" w:tplc="4EA22F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70C049C"/>
    <w:multiLevelType w:val="hybridMultilevel"/>
    <w:tmpl w:val="0B1CA3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9BC28BF"/>
    <w:multiLevelType w:val="multilevel"/>
    <w:tmpl w:val="39BC28BF"/>
    <w:lvl w:ilvl="0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A575A42"/>
    <w:multiLevelType w:val="hybridMultilevel"/>
    <w:tmpl w:val="41E44618"/>
    <w:lvl w:ilvl="0" w:tplc="1CCC36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AB31F3B"/>
    <w:multiLevelType w:val="hybridMultilevel"/>
    <w:tmpl w:val="5D02839A"/>
    <w:lvl w:ilvl="0" w:tplc="73085FA2">
      <w:start w:val="1"/>
      <w:numFmt w:val="japaneseCounting"/>
      <w:lvlText w:val="%1、"/>
      <w:lvlJc w:val="left"/>
      <w:pPr>
        <w:ind w:left="8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1">
    <w:nsid w:val="3DAE7A4F"/>
    <w:multiLevelType w:val="hybridMultilevel"/>
    <w:tmpl w:val="62F0FEEE"/>
    <w:lvl w:ilvl="0" w:tplc="1CCC36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84665B3"/>
    <w:multiLevelType w:val="hybridMultilevel"/>
    <w:tmpl w:val="8F3ED43C"/>
    <w:lvl w:ilvl="0" w:tplc="1CCC36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0175418"/>
    <w:multiLevelType w:val="hybridMultilevel"/>
    <w:tmpl w:val="62F0FEEE"/>
    <w:lvl w:ilvl="0" w:tplc="1CCC36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57A7BF0"/>
    <w:multiLevelType w:val="multilevel"/>
    <w:tmpl w:val="39BC28BF"/>
    <w:lvl w:ilvl="0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79FF178"/>
    <w:multiLevelType w:val="multilevel"/>
    <w:tmpl w:val="3F727008"/>
    <w:lvl w:ilvl="0">
      <w:start w:val="1"/>
      <w:numFmt w:val="decimal"/>
      <w:suff w:val="nothing"/>
      <w:lvlText w:val="%1."/>
      <w:lvlJc w:val="left"/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5EA11E0B"/>
    <w:multiLevelType w:val="hybridMultilevel"/>
    <w:tmpl w:val="62F0FEEE"/>
    <w:lvl w:ilvl="0" w:tplc="1CCC36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10135F6"/>
    <w:multiLevelType w:val="hybridMultilevel"/>
    <w:tmpl w:val="62F0FEEE"/>
    <w:lvl w:ilvl="0" w:tplc="1CCC36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9A359F3"/>
    <w:multiLevelType w:val="multilevel"/>
    <w:tmpl w:val="8E247C4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9">
    <w:nsid w:val="722F5154"/>
    <w:multiLevelType w:val="hybridMultilevel"/>
    <w:tmpl w:val="81FE79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50E65D2"/>
    <w:multiLevelType w:val="hybridMultilevel"/>
    <w:tmpl w:val="B70CEB7A"/>
    <w:lvl w:ilvl="0" w:tplc="F30EEF16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1">
    <w:nsid w:val="76056BD6"/>
    <w:multiLevelType w:val="hybridMultilevel"/>
    <w:tmpl w:val="D540A9E6"/>
    <w:lvl w:ilvl="0" w:tplc="2CAAF586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10"/>
  </w:num>
  <w:num w:numId="2">
    <w:abstractNumId w:val="20"/>
  </w:num>
  <w:num w:numId="3">
    <w:abstractNumId w:val="21"/>
  </w:num>
  <w:num w:numId="4">
    <w:abstractNumId w:val="8"/>
  </w:num>
  <w:num w:numId="5">
    <w:abstractNumId w:val="15"/>
  </w:num>
  <w:num w:numId="6">
    <w:abstractNumId w:val="1"/>
  </w:num>
  <w:num w:numId="7">
    <w:abstractNumId w:val="16"/>
  </w:num>
  <w:num w:numId="8">
    <w:abstractNumId w:val="6"/>
  </w:num>
  <w:num w:numId="9">
    <w:abstractNumId w:val="5"/>
  </w:num>
  <w:num w:numId="10">
    <w:abstractNumId w:val="13"/>
  </w:num>
  <w:num w:numId="11">
    <w:abstractNumId w:val="17"/>
  </w:num>
  <w:num w:numId="12">
    <w:abstractNumId w:val="18"/>
  </w:num>
  <w:num w:numId="13">
    <w:abstractNumId w:val="2"/>
  </w:num>
  <w:num w:numId="14">
    <w:abstractNumId w:val="11"/>
  </w:num>
  <w:num w:numId="15">
    <w:abstractNumId w:val="0"/>
  </w:num>
  <w:num w:numId="16">
    <w:abstractNumId w:val="14"/>
  </w:num>
  <w:num w:numId="17">
    <w:abstractNumId w:val="12"/>
  </w:num>
  <w:num w:numId="18">
    <w:abstractNumId w:val="9"/>
  </w:num>
  <w:num w:numId="19">
    <w:abstractNumId w:val="4"/>
  </w:num>
  <w:num w:numId="20">
    <w:abstractNumId w:val="7"/>
  </w:num>
  <w:num w:numId="21">
    <w:abstractNumId w:val="19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DAD"/>
    <w:rsid w:val="00010F38"/>
    <w:rsid w:val="00012A53"/>
    <w:rsid w:val="00017B10"/>
    <w:rsid w:val="000271F2"/>
    <w:rsid w:val="0002741A"/>
    <w:rsid w:val="00027523"/>
    <w:rsid w:val="00033748"/>
    <w:rsid w:val="0004433C"/>
    <w:rsid w:val="0004688B"/>
    <w:rsid w:val="000509A6"/>
    <w:rsid w:val="0005709A"/>
    <w:rsid w:val="00060F25"/>
    <w:rsid w:val="000634BA"/>
    <w:rsid w:val="00063ED7"/>
    <w:rsid w:val="00066B89"/>
    <w:rsid w:val="00066EE2"/>
    <w:rsid w:val="000917F2"/>
    <w:rsid w:val="000A1719"/>
    <w:rsid w:val="000A5768"/>
    <w:rsid w:val="000A726A"/>
    <w:rsid w:val="000A7FD7"/>
    <w:rsid w:val="000B16CD"/>
    <w:rsid w:val="000B338D"/>
    <w:rsid w:val="000B3AD1"/>
    <w:rsid w:val="000B7F0D"/>
    <w:rsid w:val="000C2E3E"/>
    <w:rsid w:val="000D2D8D"/>
    <w:rsid w:val="000E202B"/>
    <w:rsid w:val="000E2D30"/>
    <w:rsid w:val="000E4952"/>
    <w:rsid w:val="000F1331"/>
    <w:rsid w:val="00114F85"/>
    <w:rsid w:val="001202F9"/>
    <w:rsid w:val="00120A62"/>
    <w:rsid w:val="00123ABD"/>
    <w:rsid w:val="00132C42"/>
    <w:rsid w:val="001418B5"/>
    <w:rsid w:val="001423E0"/>
    <w:rsid w:val="00145E6A"/>
    <w:rsid w:val="00147F97"/>
    <w:rsid w:val="00152E5B"/>
    <w:rsid w:val="0015594C"/>
    <w:rsid w:val="00157B9D"/>
    <w:rsid w:val="00164953"/>
    <w:rsid w:val="00165DD6"/>
    <w:rsid w:val="0017040D"/>
    <w:rsid w:val="001758BA"/>
    <w:rsid w:val="00176717"/>
    <w:rsid w:val="001817A1"/>
    <w:rsid w:val="00185A40"/>
    <w:rsid w:val="00192F22"/>
    <w:rsid w:val="00194806"/>
    <w:rsid w:val="001952CD"/>
    <w:rsid w:val="001B04BA"/>
    <w:rsid w:val="001B2064"/>
    <w:rsid w:val="001B6DDE"/>
    <w:rsid w:val="001C00D0"/>
    <w:rsid w:val="001C349D"/>
    <w:rsid w:val="001C45F1"/>
    <w:rsid w:val="001C57A7"/>
    <w:rsid w:val="001E08D0"/>
    <w:rsid w:val="001E6306"/>
    <w:rsid w:val="001F18B4"/>
    <w:rsid w:val="001F3801"/>
    <w:rsid w:val="00206FD1"/>
    <w:rsid w:val="00211C5E"/>
    <w:rsid w:val="00212141"/>
    <w:rsid w:val="0022045D"/>
    <w:rsid w:val="0022165A"/>
    <w:rsid w:val="00222C98"/>
    <w:rsid w:val="00223F45"/>
    <w:rsid w:val="00237D5B"/>
    <w:rsid w:val="00251B97"/>
    <w:rsid w:val="002571F3"/>
    <w:rsid w:val="00260A19"/>
    <w:rsid w:val="0026434F"/>
    <w:rsid w:val="00265586"/>
    <w:rsid w:val="00273E00"/>
    <w:rsid w:val="00276349"/>
    <w:rsid w:val="00281928"/>
    <w:rsid w:val="00282AA5"/>
    <w:rsid w:val="00285183"/>
    <w:rsid w:val="00286C7E"/>
    <w:rsid w:val="002943E2"/>
    <w:rsid w:val="002A2228"/>
    <w:rsid w:val="002A4454"/>
    <w:rsid w:val="002B2FCA"/>
    <w:rsid w:val="002B3251"/>
    <w:rsid w:val="002B70B9"/>
    <w:rsid w:val="002D40C6"/>
    <w:rsid w:val="002D75F4"/>
    <w:rsid w:val="002E3205"/>
    <w:rsid w:val="002F0CD0"/>
    <w:rsid w:val="002F2755"/>
    <w:rsid w:val="002F3B7E"/>
    <w:rsid w:val="00311432"/>
    <w:rsid w:val="003128A3"/>
    <w:rsid w:val="00320DB7"/>
    <w:rsid w:val="00323DB3"/>
    <w:rsid w:val="00357454"/>
    <w:rsid w:val="00362136"/>
    <w:rsid w:val="00366F4C"/>
    <w:rsid w:val="00381059"/>
    <w:rsid w:val="003A4656"/>
    <w:rsid w:val="003B0427"/>
    <w:rsid w:val="003B3F9B"/>
    <w:rsid w:val="003B48BA"/>
    <w:rsid w:val="003B48BE"/>
    <w:rsid w:val="003C50D9"/>
    <w:rsid w:val="003C533E"/>
    <w:rsid w:val="003D30C0"/>
    <w:rsid w:val="003D42C9"/>
    <w:rsid w:val="003D4D40"/>
    <w:rsid w:val="003E0143"/>
    <w:rsid w:val="003E43AA"/>
    <w:rsid w:val="003E6919"/>
    <w:rsid w:val="003F137E"/>
    <w:rsid w:val="003F14A0"/>
    <w:rsid w:val="003F3C77"/>
    <w:rsid w:val="003F44A0"/>
    <w:rsid w:val="003F6A46"/>
    <w:rsid w:val="00400818"/>
    <w:rsid w:val="00413961"/>
    <w:rsid w:val="00414060"/>
    <w:rsid w:val="004155BD"/>
    <w:rsid w:val="00416DB7"/>
    <w:rsid w:val="0042165F"/>
    <w:rsid w:val="00441DF2"/>
    <w:rsid w:val="0044650B"/>
    <w:rsid w:val="004547D7"/>
    <w:rsid w:val="00467A2F"/>
    <w:rsid w:val="00467C97"/>
    <w:rsid w:val="004800BA"/>
    <w:rsid w:val="00482AEC"/>
    <w:rsid w:val="00484DB7"/>
    <w:rsid w:val="00485CD8"/>
    <w:rsid w:val="00487284"/>
    <w:rsid w:val="00491EF4"/>
    <w:rsid w:val="0049602D"/>
    <w:rsid w:val="00497956"/>
    <w:rsid w:val="004B3C0B"/>
    <w:rsid w:val="004B6821"/>
    <w:rsid w:val="004B69A4"/>
    <w:rsid w:val="004C149E"/>
    <w:rsid w:val="004D0FEE"/>
    <w:rsid w:val="004E1512"/>
    <w:rsid w:val="004E4DAA"/>
    <w:rsid w:val="004E557E"/>
    <w:rsid w:val="004F2B2D"/>
    <w:rsid w:val="00505E59"/>
    <w:rsid w:val="005103AB"/>
    <w:rsid w:val="0051486E"/>
    <w:rsid w:val="00515E77"/>
    <w:rsid w:val="005404E0"/>
    <w:rsid w:val="00540613"/>
    <w:rsid w:val="00545EBB"/>
    <w:rsid w:val="00546AE7"/>
    <w:rsid w:val="005654D7"/>
    <w:rsid w:val="00573463"/>
    <w:rsid w:val="00577E2D"/>
    <w:rsid w:val="005964B5"/>
    <w:rsid w:val="005B4324"/>
    <w:rsid w:val="005C184A"/>
    <w:rsid w:val="005D60B3"/>
    <w:rsid w:val="005D75BE"/>
    <w:rsid w:val="005E0B5C"/>
    <w:rsid w:val="005E7F26"/>
    <w:rsid w:val="005F1804"/>
    <w:rsid w:val="005F6777"/>
    <w:rsid w:val="006015F0"/>
    <w:rsid w:val="00601EEF"/>
    <w:rsid w:val="00606700"/>
    <w:rsid w:val="0060674D"/>
    <w:rsid w:val="00611A9F"/>
    <w:rsid w:val="006127E7"/>
    <w:rsid w:val="00616092"/>
    <w:rsid w:val="0061785C"/>
    <w:rsid w:val="0062013B"/>
    <w:rsid w:val="0062109E"/>
    <w:rsid w:val="00621FB4"/>
    <w:rsid w:val="00626F23"/>
    <w:rsid w:val="00627168"/>
    <w:rsid w:val="0063047A"/>
    <w:rsid w:val="0063701D"/>
    <w:rsid w:val="006421A3"/>
    <w:rsid w:val="006429DB"/>
    <w:rsid w:val="00643A42"/>
    <w:rsid w:val="00646064"/>
    <w:rsid w:val="006506F9"/>
    <w:rsid w:val="006511C4"/>
    <w:rsid w:val="0065351B"/>
    <w:rsid w:val="006570A7"/>
    <w:rsid w:val="0067292E"/>
    <w:rsid w:val="00675D57"/>
    <w:rsid w:val="00681EB2"/>
    <w:rsid w:val="00684305"/>
    <w:rsid w:val="00684B05"/>
    <w:rsid w:val="0069047E"/>
    <w:rsid w:val="00692AAA"/>
    <w:rsid w:val="00695133"/>
    <w:rsid w:val="006A7CA3"/>
    <w:rsid w:val="006B2ACC"/>
    <w:rsid w:val="006C136A"/>
    <w:rsid w:val="006D6AD8"/>
    <w:rsid w:val="006E66A9"/>
    <w:rsid w:val="006F0E61"/>
    <w:rsid w:val="006F4E17"/>
    <w:rsid w:val="006F5EB6"/>
    <w:rsid w:val="006F739A"/>
    <w:rsid w:val="00700471"/>
    <w:rsid w:val="007027FF"/>
    <w:rsid w:val="007028B9"/>
    <w:rsid w:val="00704301"/>
    <w:rsid w:val="007055A9"/>
    <w:rsid w:val="007101AA"/>
    <w:rsid w:val="00723D99"/>
    <w:rsid w:val="00724084"/>
    <w:rsid w:val="00733443"/>
    <w:rsid w:val="007342EA"/>
    <w:rsid w:val="00736CA1"/>
    <w:rsid w:val="00742B95"/>
    <w:rsid w:val="007431B2"/>
    <w:rsid w:val="007454E5"/>
    <w:rsid w:val="00751E87"/>
    <w:rsid w:val="00754E48"/>
    <w:rsid w:val="0076248A"/>
    <w:rsid w:val="00764C3A"/>
    <w:rsid w:val="007662F0"/>
    <w:rsid w:val="00767381"/>
    <w:rsid w:val="007728FA"/>
    <w:rsid w:val="00781456"/>
    <w:rsid w:val="00797367"/>
    <w:rsid w:val="007A12FB"/>
    <w:rsid w:val="007A17F9"/>
    <w:rsid w:val="007A41E9"/>
    <w:rsid w:val="007A555D"/>
    <w:rsid w:val="007A7145"/>
    <w:rsid w:val="007B5527"/>
    <w:rsid w:val="007B6324"/>
    <w:rsid w:val="007B75B0"/>
    <w:rsid w:val="007C455C"/>
    <w:rsid w:val="007D04E1"/>
    <w:rsid w:val="007D68FC"/>
    <w:rsid w:val="007E0C81"/>
    <w:rsid w:val="007E3D38"/>
    <w:rsid w:val="007E7252"/>
    <w:rsid w:val="00802189"/>
    <w:rsid w:val="00802765"/>
    <w:rsid w:val="0081399B"/>
    <w:rsid w:val="00820919"/>
    <w:rsid w:val="00833FD3"/>
    <w:rsid w:val="008361E8"/>
    <w:rsid w:val="008363B2"/>
    <w:rsid w:val="00844720"/>
    <w:rsid w:val="008553C3"/>
    <w:rsid w:val="00857D33"/>
    <w:rsid w:val="00872A09"/>
    <w:rsid w:val="008739CF"/>
    <w:rsid w:val="008749EC"/>
    <w:rsid w:val="008759E4"/>
    <w:rsid w:val="0087761A"/>
    <w:rsid w:val="00882D12"/>
    <w:rsid w:val="00883DAD"/>
    <w:rsid w:val="008909B4"/>
    <w:rsid w:val="008A310E"/>
    <w:rsid w:val="008A4280"/>
    <w:rsid w:val="008A79DC"/>
    <w:rsid w:val="008B2369"/>
    <w:rsid w:val="008B37B7"/>
    <w:rsid w:val="008B3F9B"/>
    <w:rsid w:val="008B4F61"/>
    <w:rsid w:val="008C10B9"/>
    <w:rsid w:val="008C6E16"/>
    <w:rsid w:val="008C798E"/>
    <w:rsid w:val="008D17F2"/>
    <w:rsid w:val="008D1926"/>
    <w:rsid w:val="008D4091"/>
    <w:rsid w:val="008D4A0E"/>
    <w:rsid w:val="008E1F14"/>
    <w:rsid w:val="008E55D1"/>
    <w:rsid w:val="008F2C99"/>
    <w:rsid w:val="008F42E0"/>
    <w:rsid w:val="008F6FD9"/>
    <w:rsid w:val="008F6FEA"/>
    <w:rsid w:val="009007A2"/>
    <w:rsid w:val="0092092E"/>
    <w:rsid w:val="00921047"/>
    <w:rsid w:val="0092762D"/>
    <w:rsid w:val="009360D4"/>
    <w:rsid w:val="00937A7E"/>
    <w:rsid w:val="00944289"/>
    <w:rsid w:val="0094436F"/>
    <w:rsid w:val="00947D83"/>
    <w:rsid w:val="00953EF2"/>
    <w:rsid w:val="00963FD2"/>
    <w:rsid w:val="00964B68"/>
    <w:rsid w:val="009676A2"/>
    <w:rsid w:val="0097526D"/>
    <w:rsid w:val="009822C3"/>
    <w:rsid w:val="0098506A"/>
    <w:rsid w:val="00986DBF"/>
    <w:rsid w:val="009870D4"/>
    <w:rsid w:val="009953D7"/>
    <w:rsid w:val="00997E75"/>
    <w:rsid w:val="009B11CD"/>
    <w:rsid w:val="009C0003"/>
    <w:rsid w:val="009C045C"/>
    <w:rsid w:val="009D4812"/>
    <w:rsid w:val="009E00E6"/>
    <w:rsid w:val="009E3266"/>
    <w:rsid w:val="009F20B0"/>
    <w:rsid w:val="009F53AD"/>
    <w:rsid w:val="009F706B"/>
    <w:rsid w:val="00A00B0F"/>
    <w:rsid w:val="00A00E21"/>
    <w:rsid w:val="00A02047"/>
    <w:rsid w:val="00A02707"/>
    <w:rsid w:val="00A075CE"/>
    <w:rsid w:val="00A14B46"/>
    <w:rsid w:val="00A16AB1"/>
    <w:rsid w:val="00A2171A"/>
    <w:rsid w:val="00A23308"/>
    <w:rsid w:val="00A25A88"/>
    <w:rsid w:val="00A31DA6"/>
    <w:rsid w:val="00A479E4"/>
    <w:rsid w:val="00A52DE5"/>
    <w:rsid w:val="00A56F15"/>
    <w:rsid w:val="00A61756"/>
    <w:rsid w:val="00A7293E"/>
    <w:rsid w:val="00A729FF"/>
    <w:rsid w:val="00A7401C"/>
    <w:rsid w:val="00A74F5E"/>
    <w:rsid w:val="00A75553"/>
    <w:rsid w:val="00A764F4"/>
    <w:rsid w:val="00A76DDB"/>
    <w:rsid w:val="00A81A4A"/>
    <w:rsid w:val="00A826D5"/>
    <w:rsid w:val="00A84897"/>
    <w:rsid w:val="00A8497A"/>
    <w:rsid w:val="00A85119"/>
    <w:rsid w:val="00A8595C"/>
    <w:rsid w:val="00A86584"/>
    <w:rsid w:val="00A918C8"/>
    <w:rsid w:val="00A9529D"/>
    <w:rsid w:val="00AA21CA"/>
    <w:rsid w:val="00AA3467"/>
    <w:rsid w:val="00AA3DAA"/>
    <w:rsid w:val="00AA7B31"/>
    <w:rsid w:val="00AB012E"/>
    <w:rsid w:val="00AB17C2"/>
    <w:rsid w:val="00AB578F"/>
    <w:rsid w:val="00AD31F1"/>
    <w:rsid w:val="00AE4614"/>
    <w:rsid w:val="00AE5E8C"/>
    <w:rsid w:val="00AF2DD9"/>
    <w:rsid w:val="00AF4817"/>
    <w:rsid w:val="00AF68F6"/>
    <w:rsid w:val="00B25C87"/>
    <w:rsid w:val="00B2767E"/>
    <w:rsid w:val="00B37A84"/>
    <w:rsid w:val="00B422FD"/>
    <w:rsid w:val="00B45071"/>
    <w:rsid w:val="00B56AC0"/>
    <w:rsid w:val="00B571F8"/>
    <w:rsid w:val="00B605E9"/>
    <w:rsid w:val="00B60DC3"/>
    <w:rsid w:val="00B6301F"/>
    <w:rsid w:val="00B63BEB"/>
    <w:rsid w:val="00B721D9"/>
    <w:rsid w:val="00B7695A"/>
    <w:rsid w:val="00B80911"/>
    <w:rsid w:val="00B84E07"/>
    <w:rsid w:val="00BA59EF"/>
    <w:rsid w:val="00BB2C2C"/>
    <w:rsid w:val="00BC3968"/>
    <w:rsid w:val="00BC55CB"/>
    <w:rsid w:val="00BC7208"/>
    <w:rsid w:val="00BD649D"/>
    <w:rsid w:val="00BD7E86"/>
    <w:rsid w:val="00BE0CA3"/>
    <w:rsid w:val="00BE23B9"/>
    <w:rsid w:val="00BE240F"/>
    <w:rsid w:val="00BF04DD"/>
    <w:rsid w:val="00BF1E69"/>
    <w:rsid w:val="00BF4C58"/>
    <w:rsid w:val="00BF5E73"/>
    <w:rsid w:val="00C0411B"/>
    <w:rsid w:val="00C0579C"/>
    <w:rsid w:val="00C1031E"/>
    <w:rsid w:val="00C22448"/>
    <w:rsid w:val="00C22CE3"/>
    <w:rsid w:val="00C251A5"/>
    <w:rsid w:val="00C27249"/>
    <w:rsid w:val="00C32987"/>
    <w:rsid w:val="00C33CF3"/>
    <w:rsid w:val="00C36C85"/>
    <w:rsid w:val="00C36CD0"/>
    <w:rsid w:val="00C51E61"/>
    <w:rsid w:val="00C544C2"/>
    <w:rsid w:val="00C55A11"/>
    <w:rsid w:val="00C63976"/>
    <w:rsid w:val="00C76955"/>
    <w:rsid w:val="00C80C9B"/>
    <w:rsid w:val="00C860A0"/>
    <w:rsid w:val="00C92E61"/>
    <w:rsid w:val="00C932AB"/>
    <w:rsid w:val="00CA434D"/>
    <w:rsid w:val="00CA5F3D"/>
    <w:rsid w:val="00CB3F9A"/>
    <w:rsid w:val="00CB40BF"/>
    <w:rsid w:val="00CB58D6"/>
    <w:rsid w:val="00CC1DEB"/>
    <w:rsid w:val="00CC5E2A"/>
    <w:rsid w:val="00CD4F75"/>
    <w:rsid w:val="00CE2281"/>
    <w:rsid w:val="00CF50D6"/>
    <w:rsid w:val="00D0172D"/>
    <w:rsid w:val="00D04DEF"/>
    <w:rsid w:val="00D22695"/>
    <w:rsid w:val="00D25400"/>
    <w:rsid w:val="00D31C86"/>
    <w:rsid w:val="00D334F3"/>
    <w:rsid w:val="00D3415D"/>
    <w:rsid w:val="00D4005A"/>
    <w:rsid w:val="00D510C5"/>
    <w:rsid w:val="00D53F82"/>
    <w:rsid w:val="00D56794"/>
    <w:rsid w:val="00D57F51"/>
    <w:rsid w:val="00D60DB9"/>
    <w:rsid w:val="00D63B14"/>
    <w:rsid w:val="00D66DC3"/>
    <w:rsid w:val="00D67C76"/>
    <w:rsid w:val="00D72042"/>
    <w:rsid w:val="00D80DAC"/>
    <w:rsid w:val="00D83F05"/>
    <w:rsid w:val="00D9393A"/>
    <w:rsid w:val="00D9594E"/>
    <w:rsid w:val="00DA15F6"/>
    <w:rsid w:val="00DC1852"/>
    <w:rsid w:val="00DD5E0E"/>
    <w:rsid w:val="00DE1510"/>
    <w:rsid w:val="00DE3992"/>
    <w:rsid w:val="00DE4FF3"/>
    <w:rsid w:val="00DF49C9"/>
    <w:rsid w:val="00DF5D02"/>
    <w:rsid w:val="00E10AC1"/>
    <w:rsid w:val="00E30E20"/>
    <w:rsid w:val="00E31D26"/>
    <w:rsid w:val="00E35AB0"/>
    <w:rsid w:val="00E366B0"/>
    <w:rsid w:val="00E41970"/>
    <w:rsid w:val="00E51B85"/>
    <w:rsid w:val="00E52636"/>
    <w:rsid w:val="00E56CC2"/>
    <w:rsid w:val="00E57076"/>
    <w:rsid w:val="00E60DDE"/>
    <w:rsid w:val="00E637B1"/>
    <w:rsid w:val="00E64C9E"/>
    <w:rsid w:val="00E660CE"/>
    <w:rsid w:val="00E814D3"/>
    <w:rsid w:val="00E821A1"/>
    <w:rsid w:val="00E83557"/>
    <w:rsid w:val="00E87646"/>
    <w:rsid w:val="00E93F54"/>
    <w:rsid w:val="00E941FF"/>
    <w:rsid w:val="00EA7F20"/>
    <w:rsid w:val="00EB4654"/>
    <w:rsid w:val="00EB7F17"/>
    <w:rsid w:val="00EC0921"/>
    <w:rsid w:val="00EC7B2C"/>
    <w:rsid w:val="00EC7CA2"/>
    <w:rsid w:val="00EE4F38"/>
    <w:rsid w:val="00EF7CC9"/>
    <w:rsid w:val="00F15FD7"/>
    <w:rsid w:val="00F26C6B"/>
    <w:rsid w:val="00F41657"/>
    <w:rsid w:val="00F43475"/>
    <w:rsid w:val="00F44ABD"/>
    <w:rsid w:val="00F53D36"/>
    <w:rsid w:val="00F53F63"/>
    <w:rsid w:val="00F63502"/>
    <w:rsid w:val="00F63ED8"/>
    <w:rsid w:val="00F656F7"/>
    <w:rsid w:val="00F6793E"/>
    <w:rsid w:val="00F84CA5"/>
    <w:rsid w:val="00F863CD"/>
    <w:rsid w:val="00F8643C"/>
    <w:rsid w:val="00F9042D"/>
    <w:rsid w:val="00F91030"/>
    <w:rsid w:val="00F91D1A"/>
    <w:rsid w:val="00F920F5"/>
    <w:rsid w:val="00F93C6E"/>
    <w:rsid w:val="00FB5036"/>
    <w:rsid w:val="00FB689A"/>
    <w:rsid w:val="00FC0D1C"/>
    <w:rsid w:val="00FC22F1"/>
    <w:rsid w:val="00FD4963"/>
    <w:rsid w:val="00FD6F94"/>
    <w:rsid w:val="00FD7DEC"/>
    <w:rsid w:val="00FE3E06"/>
    <w:rsid w:val="016966E0"/>
    <w:rsid w:val="020D13EC"/>
    <w:rsid w:val="067E6B8A"/>
    <w:rsid w:val="06B24EEA"/>
    <w:rsid w:val="09750E02"/>
    <w:rsid w:val="09910D5D"/>
    <w:rsid w:val="0A31529D"/>
    <w:rsid w:val="0B244EE6"/>
    <w:rsid w:val="0B5F5F36"/>
    <w:rsid w:val="0BDB6732"/>
    <w:rsid w:val="0D19637E"/>
    <w:rsid w:val="0D33112C"/>
    <w:rsid w:val="0E36119B"/>
    <w:rsid w:val="0F0F1A95"/>
    <w:rsid w:val="1048349C"/>
    <w:rsid w:val="115F4A41"/>
    <w:rsid w:val="11801F65"/>
    <w:rsid w:val="130D494D"/>
    <w:rsid w:val="156E44B7"/>
    <w:rsid w:val="181528FE"/>
    <w:rsid w:val="1825580A"/>
    <w:rsid w:val="19C435CC"/>
    <w:rsid w:val="1AA37412"/>
    <w:rsid w:val="1AB83DD9"/>
    <w:rsid w:val="1ABE13D7"/>
    <w:rsid w:val="1BDF56C5"/>
    <w:rsid w:val="1D8B00D7"/>
    <w:rsid w:val="1E3020E7"/>
    <w:rsid w:val="1EEB1738"/>
    <w:rsid w:val="20367F48"/>
    <w:rsid w:val="20AD2412"/>
    <w:rsid w:val="2326666C"/>
    <w:rsid w:val="242E5B25"/>
    <w:rsid w:val="25A90A54"/>
    <w:rsid w:val="26307623"/>
    <w:rsid w:val="26B13D54"/>
    <w:rsid w:val="277A0256"/>
    <w:rsid w:val="2C3A5211"/>
    <w:rsid w:val="2D9F6795"/>
    <w:rsid w:val="30E7291A"/>
    <w:rsid w:val="316B2102"/>
    <w:rsid w:val="32DF00D4"/>
    <w:rsid w:val="3326209C"/>
    <w:rsid w:val="33F212B0"/>
    <w:rsid w:val="359A09E1"/>
    <w:rsid w:val="37AA43EB"/>
    <w:rsid w:val="37C83FC5"/>
    <w:rsid w:val="37C87D4C"/>
    <w:rsid w:val="38A058F5"/>
    <w:rsid w:val="3A095036"/>
    <w:rsid w:val="3A746A74"/>
    <w:rsid w:val="3AD4686F"/>
    <w:rsid w:val="3B1B0074"/>
    <w:rsid w:val="3CBC19A3"/>
    <w:rsid w:val="3D4801DE"/>
    <w:rsid w:val="3E176079"/>
    <w:rsid w:val="3E266732"/>
    <w:rsid w:val="3FCD2478"/>
    <w:rsid w:val="404D1F2E"/>
    <w:rsid w:val="433C58A7"/>
    <w:rsid w:val="4340423A"/>
    <w:rsid w:val="438B0B3E"/>
    <w:rsid w:val="446E7F26"/>
    <w:rsid w:val="458672A3"/>
    <w:rsid w:val="46A114F1"/>
    <w:rsid w:val="47717447"/>
    <w:rsid w:val="478306EB"/>
    <w:rsid w:val="4948030C"/>
    <w:rsid w:val="49CA7993"/>
    <w:rsid w:val="4AF75BBC"/>
    <w:rsid w:val="4D54552E"/>
    <w:rsid w:val="4DB35CA5"/>
    <w:rsid w:val="4EB47DAC"/>
    <w:rsid w:val="4EB6692B"/>
    <w:rsid w:val="4FD6084E"/>
    <w:rsid w:val="50245447"/>
    <w:rsid w:val="50873E06"/>
    <w:rsid w:val="508F3942"/>
    <w:rsid w:val="50DF6C8E"/>
    <w:rsid w:val="526F0044"/>
    <w:rsid w:val="531D6EF7"/>
    <w:rsid w:val="534F2D8C"/>
    <w:rsid w:val="55E73B4F"/>
    <w:rsid w:val="56383A47"/>
    <w:rsid w:val="5A835ACF"/>
    <w:rsid w:val="5C7C7091"/>
    <w:rsid w:val="5CC32C1A"/>
    <w:rsid w:val="5CE20193"/>
    <w:rsid w:val="5FCA3FC9"/>
    <w:rsid w:val="60782898"/>
    <w:rsid w:val="65816374"/>
    <w:rsid w:val="65F86AF9"/>
    <w:rsid w:val="661A3ECA"/>
    <w:rsid w:val="683E592E"/>
    <w:rsid w:val="6A4E2AAB"/>
    <w:rsid w:val="6B0426D3"/>
    <w:rsid w:val="6C164638"/>
    <w:rsid w:val="6C841F7F"/>
    <w:rsid w:val="6D963BB7"/>
    <w:rsid w:val="6E0378C7"/>
    <w:rsid w:val="6EB97D0C"/>
    <w:rsid w:val="6ED8313C"/>
    <w:rsid w:val="6FC65D04"/>
    <w:rsid w:val="704E54EB"/>
    <w:rsid w:val="73380680"/>
    <w:rsid w:val="73734210"/>
    <w:rsid w:val="74327CB2"/>
    <w:rsid w:val="783748C1"/>
    <w:rsid w:val="7998314F"/>
    <w:rsid w:val="7A6719C7"/>
    <w:rsid w:val="7AB6189B"/>
    <w:rsid w:val="7B713E2D"/>
    <w:rsid w:val="7B8D6197"/>
    <w:rsid w:val="7BC751B3"/>
    <w:rsid w:val="7BE63426"/>
    <w:rsid w:val="7D090A3D"/>
    <w:rsid w:val="7EB73AB3"/>
    <w:rsid w:val="7F3B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F6DF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0" w:qFormat="1"/>
    <w:lsdException w:name="toc 2" w:semiHidden="0" w:uiPriority="0" w:qFormat="1"/>
    <w:lsdException w:name="toc 3" w:semiHidden="0" w:uiPriority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iPriority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nhideWhenUsed="0" w:qFormat="1"/>
    <w:lsdException w:name="HTML Preformatted" w:semiHidden="0" w:uiPriority="0" w:qFormat="1"/>
    <w:lsdException w:name="Normal Table" w:semiHidden="0" w:qFormat="1"/>
    <w:lsdException w:name="Balloon Text" w:semiHidden="0" w:uiPriority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nhideWhenUsed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31">
    <w:name w:val="toc 3"/>
    <w:basedOn w:val="a"/>
    <w:next w:val="a"/>
    <w:unhideWhenUsed/>
    <w:qFormat/>
    <w:pPr>
      <w:ind w:left="420"/>
      <w:jc w:val="left"/>
    </w:pPr>
    <w:rPr>
      <w:rFonts w:ascii="Times New Roman" w:eastAsia="宋体" w:hAnsi="Times New Roman" w:cs="Times New Roman"/>
      <w:i/>
      <w:iCs/>
      <w:szCs w:val="24"/>
    </w:rPr>
  </w:style>
  <w:style w:type="paragraph" w:styleId="a4">
    <w:name w:val="Balloon Text"/>
    <w:basedOn w:val="a"/>
    <w:link w:val="a5"/>
    <w:unhideWhenUsed/>
    <w:qFormat/>
    <w:rPr>
      <w:sz w:val="18"/>
      <w:szCs w:val="18"/>
    </w:rPr>
  </w:style>
  <w:style w:type="paragraph" w:styleId="a6">
    <w:name w:val="footer"/>
    <w:basedOn w:val="a"/>
    <w:link w:val="a7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nhideWhenUsed/>
    <w:qFormat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Cs w:val="24"/>
    </w:rPr>
  </w:style>
  <w:style w:type="paragraph" w:styleId="21">
    <w:name w:val="toc 2"/>
    <w:basedOn w:val="a"/>
    <w:next w:val="a"/>
    <w:unhideWhenUsed/>
    <w:qFormat/>
    <w:pPr>
      <w:ind w:left="210"/>
      <w:jc w:val="left"/>
    </w:pPr>
    <w:rPr>
      <w:rFonts w:ascii="Times New Roman" w:eastAsia="宋体" w:hAnsi="Times New Roman" w:cs="Times New Roman"/>
      <w:smallCaps/>
      <w:szCs w:val="24"/>
    </w:rPr>
  </w:style>
  <w:style w:type="paragraph" w:styleId="HTML">
    <w:name w:val="HTML Preformatted"/>
    <w:basedOn w:val="a"/>
    <w:link w:val="HTML0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a">
    <w:name w:val="Normal (Web)"/>
    <w:basedOn w:val="a"/>
    <w:uiPriority w:val="99"/>
    <w:qFormat/>
    <w:pPr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character" w:styleId="FollowedHyperlink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b">
    <w:name w:val="Hyperlink"/>
    <w:unhideWhenUsed/>
    <w:qFormat/>
    <w:rPr>
      <w:color w:val="0000FF"/>
      <w:u w:val="single"/>
    </w:rPr>
  </w:style>
  <w:style w:type="table" w:styleId="ac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页眉字符"/>
    <w:basedOn w:val="a0"/>
    <w:link w:val="a8"/>
    <w:qFormat/>
    <w:rPr>
      <w:sz w:val="18"/>
      <w:szCs w:val="18"/>
    </w:rPr>
  </w:style>
  <w:style w:type="character" w:customStyle="1" w:styleId="a7">
    <w:name w:val="页脚字符"/>
    <w:basedOn w:val="a0"/>
    <w:link w:val="a6"/>
    <w:qFormat/>
    <w:rPr>
      <w:sz w:val="18"/>
      <w:szCs w:val="18"/>
    </w:rPr>
  </w:style>
  <w:style w:type="character" w:customStyle="1" w:styleId="a5">
    <w:name w:val="批注框文本字符"/>
    <w:basedOn w:val="a0"/>
    <w:link w:val="a4"/>
    <w:semiHidden/>
    <w:qFormat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20">
    <w:name w:val="标题 2字符"/>
    <w:link w:val="2"/>
    <w:qFormat/>
    <w:rPr>
      <w:rFonts w:ascii="Arial" w:eastAsia="黑体" w:hAnsi="Arial"/>
      <w:b/>
      <w:sz w:val="32"/>
    </w:rPr>
  </w:style>
  <w:style w:type="paragraph" w:customStyle="1" w:styleId="22">
    <w:name w:val="列出段落2"/>
    <w:basedOn w:val="a"/>
    <w:qFormat/>
    <w:pPr>
      <w:ind w:firstLineChars="200" w:firstLine="420"/>
    </w:pPr>
  </w:style>
  <w:style w:type="paragraph" w:styleId="ad">
    <w:name w:val="List Paragraph"/>
    <w:basedOn w:val="a"/>
    <w:uiPriority w:val="99"/>
    <w:qFormat/>
    <w:pPr>
      <w:ind w:firstLineChars="200" w:firstLine="420"/>
    </w:pPr>
  </w:style>
  <w:style w:type="character" w:customStyle="1" w:styleId="30">
    <w:name w:val="标题 3字符"/>
    <w:basedOn w:val="a0"/>
    <w:link w:val="3"/>
    <w:qFormat/>
    <w:rPr>
      <w:rFonts w:ascii="Times New Roman" w:eastAsia="宋体" w:hAnsi="Times New Roman" w:cs="Times New Roman"/>
      <w:b/>
      <w:bCs/>
      <w:kern w:val="2"/>
      <w:sz w:val="32"/>
      <w:szCs w:val="32"/>
    </w:rPr>
  </w:style>
  <w:style w:type="character" w:customStyle="1" w:styleId="10">
    <w:name w:val="标题 1字符"/>
    <w:basedOn w:val="a0"/>
    <w:link w:val="1"/>
    <w:qFormat/>
    <w:rPr>
      <w:b/>
      <w:kern w:val="44"/>
      <w:sz w:val="44"/>
      <w:szCs w:val="22"/>
    </w:rPr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1">
    <w:name w:val="heading1"/>
    <w:basedOn w:val="a"/>
    <w:qFormat/>
    <w:pPr>
      <w:widowControl/>
      <w:tabs>
        <w:tab w:val="left" w:pos="450"/>
        <w:tab w:val="left" w:pos="1080"/>
        <w:tab w:val="left" w:pos="1800"/>
        <w:tab w:val="left" w:pos="2610"/>
      </w:tabs>
      <w:spacing w:line="360" w:lineRule="auto"/>
      <w:jc w:val="left"/>
    </w:pPr>
    <w:rPr>
      <w:rFonts w:ascii="Arial" w:eastAsia="宋体" w:hAnsi="Arial" w:cs="Times New Roman"/>
      <w:kern w:val="0"/>
      <w:szCs w:val="24"/>
    </w:rPr>
  </w:style>
  <w:style w:type="character" w:customStyle="1" w:styleId="HTML0">
    <w:name w:val="HTML  预设格式字符"/>
    <w:basedOn w:val="a0"/>
    <w:link w:val="HTML"/>
    <w:semiHidden/>
    <w:qFormat/>
    <w:rPr>
      <w:rFonts w:ascii="宋体" w:eastAsia="宋体" w:hAnsi="宋体" w:cs="Times New Roman"/>
      <w:sz w:val="24"/>
      <w:szCs w:val="24"/>
    </w:rPr>
  </w:style>
  <w:style w:type="character" w:customStyle="1" w:styleId="ae">
    <w:name w:val="无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0" w:qFormat="1"/>
    <w:lsdException w:name="toc 2" w:semiHidden="0" w:uiPriority="0" w:qFormat="1"/>
    <w:lsdException w:name="toc 3" w:semiHidden="0" w:uiPriority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iPriority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nhideWhenUsed="0" w:qFormat="1"/>
    <w:lsdException w:name="HTML Preformatted" w:semiHidden="0" w:uiPriority="0" w:qFormat="1"/>
    <w:lsdException w:name="Normal Table" w:semiHidden="0" w:qFormat="1"/>
    <w:lsdException w:name="Balloon Text" w:semiHidden="0" w:uiPriority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nhideWhenUsed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31">
    <w:name w:val="toc 3"/>
    <w:basedOn w:val="a"/>
    <w:next w:val="a"/>
    <w:unhideWhenUsed/>
    <w:qFormat/>
    <w:pPr>
      <w:ind w:left="420"/>
      <w:jc w:val="left"/>
    </w:pPr>
    <w:rPr>
      <w:rFonts w:ascii="Times New Roman" w:eastAsia="宋体" w:hAnsi="Times New Roman" w:cs="Times New Roman"/>
      <w:i/>
      <w:iCs/>
      <w:szCs w:val="24"/>
    </w:rPr>
  </w:style>
  <w:style w:type="paragraph" w:styleId="a4">
    <w:name w:val="Balloon Text"/>
    <w:basedOn w:val="a"/>
    <w:link w:val="a5"/>
    <w:unhideWhenUsed/>
    <w:qFormat/>
    <w:rPr>
      <w:sz w:val="18"/>
      <w:szCs w:val="18"/>
    </w:rPr>
  </w:style>
  <w:style w:type="paragraph" w:styleId="a6">
    <w:name w:val="footer"/>
    <w:basedOn w:val="a"/>
    <w:link w:val="a7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nhideWhenUsed/>
    <w:qFormat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Cs w:val="24"/>
    </w:rPr>
  </w:style>
  <w:style w:type="paragraph" w:styleId="21">
    <w:name w:val="toc 2"/>
    <w:basedOn w:val="a"/>
    <w:next w:val="a"/>
    <w:unhideWhenUsed/>
    <w:qFormat/>
    <w:pPr>
      <w:ind w:left="210"/>
      <w:jc w:val="left"/>
    </w:pPr>
    <w:rPr>
      <w:rFonts w:ascii="Times New Roman" w:eastAsia="宋体" w:hAnsi="Times New Roman" w:cs="Times New Roman"/>
      <w:smallCaps/>
      <w:szCs w:val="24"/>
    </w:rPr>
  </w:style>
  <w:style w:type="paragraph" w:styleId="HTML">
    <w:name w:val="HTML Preformatted"/>
    <w:basedOn w:val="a"/>
    <w:link w:val="HTML0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a">
    <w:name w:val="Normal (Web)"/>
    <w:basedOn w:val="a"/>
    <w:uiPriority w:val="99"/>
    <w:qFormat/>
    <w:pPr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character" w:styleId="FollowedHyperlink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b">
    <w:name w:val="Hyperlink"/>
    <w:unhideWhenUsed/>
    <w:qFormat/>
    <w:rPr>
      <w:color w:val="0000FF"/>
      <w:u w:val="single"/>
    </w:rPr>
  </w:style>
  <w:style w:type="table" w:styleId="ac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页眉字符"/>
    <w:basedOn w:val="a0"/>
    <w:link w:val="a8"/>
    <w:qFormat/>
    <w:rPr>
      <w:sz w:val="18"/>
      <w:szCs w:val="18"/>
    </w:rPr>
  </w:style>
  <w:style w:type="character" w:customStyle="1" w:styleId="a7">
    <w:name w:val="页脚字符"/>
    <w:basedOn w:val="a0"/>
    <w:link w:val="a6"/>
    <w:qFormat/>
    <w:rPr>
      <w:sz w:val="18"/>
      <w:szCs w:val="18"/>
    </w:rPr>
  </w:style>
  <w:style w:type="character" w:customStyle="1" w:styleId="a5">
    <w:name w:val="批注框文本字符"/>
    <w:basedOn w:val="a0"/>
    <w:link w:val="a4"/>
    <w:semiHidden/>
    <w:qFormat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20">
    <w:name w:val="标题 2字符"/>
    <w:link w:val="2"/>
    <w:qFormat/>
    <w:rPr>
      <w:rFonts w:ascii="Arial" w:eastAsia="黑体" w:hAnsi="Arial"/>
      <w:b/>
      <w:sz w:val="32"/>
    </w:rPr>
  </w:style>
  <w:style w:type="paragraph" w:customStyle="1" w:styleId="22">
    <w:name w:val="列出段落2"/>
    <w:basedOn w:val="a"/>
    <w:qFormat/>
    <w:pPr>
      <w:ind w:firstLineChars="200" w:firstLine="420"/>
    </w:pPr>
  </w:style>
  <w:style w:type="paragraph" w:styleId="ad">
    <w:name w:val="List Paragraph"/>
    <w:basedOn w:val="a"/>
    <w:uiPriority w:val="99"/>
    <w:qFormat/>
    <w:pPr>
      <w:ind w:firstLineChars="200" w:firstLine="420"/>
    </w:pPr>
  </w:style>
  <w:style w:type="character" w:customStyle="1" w:styleId="30">
    <w:name w:val="标题 3字符"/>
    <w:basedOn w:val="a0"/>
    <w:link w:val="3"/>
    <w:qFormat/>
    <w:rPr>
      <w:rFonts w:ascii="Times New Roman" w:eastAsia="宋体" w:hAnsi="Times New Roman" w:cs="Times New Roman"/>
      <w:b/>
      <w:bCs/>
      <w:kern w:val="2"/>
      <w:sz w:val="32"/>
      <w:szCs w:val="32"/>
    </w:rPr>
  </w:style>
  <w:style w:type="character" w:customStyle="1" w:styleId="10">
    <w:name w:val="标题 1字符"/>
    <w:basedOn w:val="a0"/>
    <w:link w:val="1"/>
    <w:qFormat/>
    <w:rPr>
      <w:b/>
      <w:kern w:val="44"/>
      <w:sz w:val="44"/>
      <w:szCs w:val="22"/>
    </w:rPr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1">
    <w:name w:val="heading1"/>
    <w:basedOn w:val="a"/>
    <w:qFormat/>
    <w:pPr>
      <w:widowControl/>
      <w:tabs>
        <w:tab w:val="left" w:pos="450"/>
        <w:tab w:val="left" w:pos="1080"/>
        <w:tab w:val="left" w:pos="1800"/>
        <w:tab w:val="left" w:pos="2610"/>
      </w:tabs>
      <w:spacing w:line="360" w:lineRule="auto"/>
      <w:jc w:val="left"/>
    </w:pPr>
    <w:rPr>
      <w:rFonts w:ascii="Arial" w:eastAsia="宋体" w:hAnsi="Arial" w:cs="Times New Roman"/>
      <w:kern w:val="0"/>
      <w:szCs w:val="24"/>
    </w:rPr>
  </w:style>
  <w:style w:type="character" w:customStyle="1" w:styleId="HTML0">
    <w:name w:val="HTML  预设格式字符"/>
    <w:basedOn w:val="a0"/>
    <w:link w:val="HTML"/>
    <w:semiHidden/>
    <w:qFormat/>
    <w:rPr>
      <w:rFonts w:ascii="宋体" w:eastAsia="宋体" w:hAnsi="宋体" w:cs="Times New Roman"/>
      <w:sz w:val="24"/>
      <w:szCs w:val="24"/>
    </w:rPr>
  </w:style>
  <w:style w:type="character" w:customStyle="1" w:styleId="ae">
    <w:name w:val="无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3433;&#21338;&#24605;&#36719;&#23454;&#35757;\&#21150;&#20844;&#25991;&#20214;\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4BDFBF-870A-2A40-B7BB-9CFFF0787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\安博思软实训\办公文件\word模板.dotx</Template>
  <TotalTime>1</TotalTime>
  <Pages>9</Pages>
  <Words>232</Words>
  <Characters>1328</Characters>
  <Application>Microsoft Macintosh Word</Application>
  <DocSecurity>0</DocSecurity>
  <Lines>11</Lines>
  <Paragraphs>3</Paragraphs>
  <ScaleCrop>false</ScaleCrop>
  <Company>uek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LBDZ</dc:creator>
  <cp:lastModifiedBy>qi wang</cp:lastModifiedBy>
  <cp:revision>3</cp:revision>
  <cp:lastPrinted>2017-09-07T08:44:00Z</cp:lastPrinted>
  <dcterms:created xsi:type="dcterms:W3CDTF">2017-11-28T13:32:00Z</dcterms:created>
  <dcterms:modified xsi:type="dcterms:W3CDTF">2017-11-28T13:32:00Z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